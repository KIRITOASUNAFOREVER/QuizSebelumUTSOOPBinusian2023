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1E4CDC67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51C89" w14:textId="7FF40887" w:rsidR="00811C48" w:rsidRPr="001E7ABE" w:rsidRDefault="00D965C0" w:rsidP="004B6AFE">
            <w:pPr>
              <w:rPr>
                <w:rFonts w:ascii="Arial" w:hAnsi="Arial" w:cs="Arial"/>
                <w:b/>
                <w:i/>
                <w:sz w:val="32"/>
              </w:rPr>
            </w:pPr>
            <w:bookmarkStart w:id="0" w:name="_GoBack"/>
            <w:bookmarkEnd w:id="0"/>
            <w:r>
              <w:rPr>
                <w:rFonts w:ascii="Arial" w:hAnsi="Arial" w:cs="Arial"/>
                <w:b/>
                <w:sz w:val="32"/>
              </w:rPr>
              <w:t>A</w:t>
            </w:r>
            <w:proofErr w:type="spellStart"/>
            <w:r w:rsidR="00876001" w:rsidRPr="00CB513E">
              <w:rPr>
                <w:rFonts w:ascii="Arial" w:hAnsi="Arial" w:cs="Arial"/>
                <w:b/>
                <w:sz w:val="32"/>
                <w:lang w:val="id-ID"/>
              </w:rPr>
              <w:t>ssignment</w:t>
            </w:r>
            <w:proofErr w:type="spellEnd"/>
            <w:r w:rsidR="00876001" w:rsidRPr="00CB513E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proofErr w:type="spellStart"/>
            <w:r w:rsidR="000F1EBF" w:rsidRPr="00CB513E">
              <w:rPr>
                <w:rFonts w:ascii="Arial" w:hAnsi="Arial" w:cs="Arial"/>
                <w:b/>
                <w:sz w:val="32"/>
                <w:lang w:val="id-ID"/>
              </w:rPr>
              <w:t>Case</w:t>
            </w:r>
            <w:proofErr w:type="spellEnd"/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0A84A8D0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3C57CCC5" wp14:editId="0F576887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771A7D76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AE62C" w14:textId="77777777" w:rsidR="00CD2856" w:rsidRDefault="00CD2856" w:rsidP="00B67595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CD2856">
              <w:rPr>
                <w:rFonts w:ascii="Arial Narrow" w:hAnsi="Arial Narrow" w:cs="Tahoma"/>
                <w:sz w:val="36"/>
              </w:rPr>
              <w:t>COMP6175 | T0044</w:t>
            </w:r>
          </w:p>
          <w:p w14:paraId="4E2F9940" w14:textId="44A85E6A" w:rsidR="00235C36" w:rsidRPr="00876A58" w:rsidRDefault="00885A82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885A82">
              <w:rPr>
                <w:rFonts w:ascii="Arial Narrow" w:hAnsi="Arial Narrow" w:cs="Tahoma"/>
                <w:sz w:val="36"/>
              </w:rPr>
              <w:t>Object Oriented Programming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3171201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2DDBA90D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D224A" w14:textId="4E376336" w:rsidR="00F80742" w:rsidRPr="00DF718C" w:rsidRDefault="00AE0583" w:rsidP="00CC15AA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44B0A6B" w14:textId="7D33BC07" w:rsidR="000732DF" w:rsidRPr="007667C9" w:rsidRDefault="006837D9" w:rsidP="0069182C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7667C9">
              <w:rPr>
                <w:rFonts w:ascii="Arial" w:hAnsi="Arial" w:cs="Arial"/>
                <w:b/>
                <w:sz w:val="20"/>
              </w:rPr>
              <w:t>E203-COMP6175-LC00402-01</w:t>
            </w:r>
          </w:p>
        </w:tc>
      </w:tr>
      <w:tr w:rsidR="00E0375C" w:rsidRPr="00876A58" w14:paraId="1A7C3B20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55ABABE" w14:textId="37C71426" w:rsidR="00535DA7" w:rsidRPr="00E369BC" w:rsidRDefault="0031296F" w:rsidP="003E27B2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CB513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 xml:space="preserve">Valid </w:t>
            </w:r>
            <w:proofErr w:type="spellStart"/>
            <w:r w:rsidRPr="00CB513E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on</w:t>
            </w:r>
            <w:proofErr w:type="spellEnd"/>
            <w:r w:rsidRPr="00CB513E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Pr="00CB513E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proofErr w:type="spellStart"/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Year</w:t>
            </w:r>
            <w:proofErr w:type="spellEnd"/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 </w:t>
            </w:r>
            <w:r>
              <w:rPr>
                <w:rFonts w:ascii="Arial" w:hAnsi="Arial" w:cs="Arial"/>
                <w:i/>
                <w:sz w:val="18"/>
                <w:szCs w:val="18"/>
              </w:rPr>
              <w:t>2019</w:t>
            </w:r>
            <w:r w:rsidRPr="00CB513E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2020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368E73E" w14:textId="6D6D55E8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proofErr w:type="spellStart"/>
            <w:r w:rsidR="00D37E0D" w:rsidRPr="00CB513E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proofErr w:type="spellEnd"/>
            <w:r w:rsidR="00A552D5" w:rsidRPr="00CB513E">
              <w:rPr>
                <w:rFonts w:ascii="Arial" w:hAnsi="Arial" w:cs="Arial"/>
                <w:b/>
                <w:sz w:val="18"/>
              </w:rPr>
              <w:t xml:space="preserve"> </w:t>
            </w:r>
            <w:r w:rsidR="006A531F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2AF4E902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1E22E452" w14:textId="77777777" w:rsidR="00643F75" w:rsidRPr="00876A58" w:rsidRDefault="00643F75" w:rsidP="005B66A9">
      <w:pPr>
        <w:pStyle w:val="Judul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t>Soal</w:t>
      </w:r>
    </w:p>
    <w:p w14:paraId="3B9DF2D5" w14:textId="77777777" w:rsidR="004B47B5" w:rsidRPr="001E4042" w:rsidRDefault="004B47B5" w:rsidP="004B47B5">
      <w:pPr>
        <w:rPr>
          <w:i/>
          <w:sz w:val="16"/>
          <w:lang w:val="id-ID"/>
        </w:rPr>
      </w:pPr>
      <w:proofErr w:type="spellStart"/>
      <w:r w:rsidRPr="001E4042">
        <w:rPr>
          <w:i/>
          <w:sz w:val="16"/>
          <w:lang w:val="id-ID"/>
        </w:rPr>
        <w:t>Case</w:t>
      </w:r>
      <w:proofErr w:type="spellEnd"/>
    </w:p>
    <w:p w14:paraId="56FD2C5D" w14:textId="77777777" w:rsidR="007F04E7" w:rsidRPr="00633817" w:rsidRDefault="007F04E7" w:rsidP="007F04E7">
      <w:pPr>
        <w:spacing w:line="360" w:lineRule="auto"/>
        <w:jc w:val="center"/>
        <w:rPr>
          <w:b/>
          <w:bCs/>
        </w:rPr>
      </w:pPr>
      <w:r w:rsidRPr="00633817">
        <w:rPr>
          <w:b/>
          <w:bCs/>
        </w:rPr>
        <w:t>Blacksmith</w:t>
      </w:r>
    </w:p>
    <w:p w14:paraId="499BD7C2" w14:textId="77777777" w:rsidR="007F04E7" w:rsidRPr="00633817" w:rsidRDefault="007F04E7" w:rsidP="007F04E7">
      <w:pPr>
        <w:spacing w:line="360" w:lineRule="auto"/>
        <w:jc w:val="center"/>
      </w:pPr>
    </w:p>
    <w:p w14:paraId="7AB0FD7F" w14:textId="77777777" w:rsidR="007F04E7" w:rsidRPr="00633817" w:rsidRDefault="007F04E7" w:rsidP="007F04E7">
      <w:pPr>
        <w:spacing w:line="360" w:lineRule="auto"/>
      </w:pPr>
      <w:r w:rsidRPr="00633817">
        <w:tab/>
      </w:r>
      <w:r w:rsidRPr="00633817">
        <w:rPr>
          <w:b/>
          <w:bCs/>
        </w:rPr>
        <w:t xml:space="preserve">Blacksmith </w:t>
      </w:r>
      <w:r w:rsidRPr="00633817">
        <w:t xml:space="preserve">is a system that saves weapon data which have been created by the blacksmith. You as a programmer are asked to make this </w:t>
      </w:r>
      <w:r w:rsidRPr="00633817">
        <w:rPr>
          <w:b/>
          <w:bCs/>
        </w:rPr>
        <w:t xml:space="preserve">Blacksmith </w:t>
      </w:r>
      <w:r w:rsidRPr="00633817">
        <w:t xml:space="preserve">program using </w:t>
      </w:r>
      <w:r w:rsidRPr="00633817">
        <w:rPr>
          <w:b/>
          <w:bCs/>
        </w:rPr>
        <w:t xml:space="preserve">Java Programming Language </w:t>
      </w:r>
      <w:r w:rsidRPr="00633817">
        <w:t>with the following specification</w:t>
      </w:r>
      <w:r>
        <w:t>s</w:t>
      </w:r>
      <w:r w:rsidRPr="00633817">
        <w:t>:</w:t>
      </w:r>
    </w:p>
    <w:p w14:paraId="72F9F109" w14:textId="77777777" w:rsidR="007F04E7" w:rsidRPr="00633817" w:rsidRDefault="007F04E7" w:rsidP="007F04E7">
      <w:pPr>
        <w:spacing w:line="360" w:lineRule="auto"/>
      </w:pPr>
    </w:p>
    <w:p w14:paraId="79A0E8DE" w14:textId="5DC11ADB" w:rsidR="007F04E7" w:rsidRPr="00633817" w:rsidRDefault="007F04E7" w:rsidP="007F04E7">
      <w:pPr>
        <w:spacing w:line="360" w:lineRule="auto"/>
      </w:pPr>
      <w:r w:rsidRPr="00633817">
        <w:t xml:space="preserve">First, the program will show the </w:t>
      </w:r>
      <w:r w:rsidRPr="00633817">
        <w:rPr>
          <w:b/>
          <w:bCs/>
        </w:rPr>
        <w:t xml:space="preserve">main menu </w:t>
      </w:r>
      <w:r w:rsidRPr="00633817">
        <w:t>to the user that consist</w:t>
      </w:r>
      <w:r>
        <w:t>s</w:t>
      </w:r>
      <w:r w:rsidRPr="00633817">
        <w:t xml:space="preserve"> of:</w:t>
      </w:r>
    </w:p>
    <w:p w14:paraId="2D127D91" w14:textId="77777777" w:rsidR="007F04E7" w:rsidRPr="00633817" w:rsidRDefault="007F04E7" w:rsidP="007F04E7">
      <w:pPr>
        <w:spacing w:line="360" w:lineRule="auto"/>
        <w:rPr>
          <w:b/>
          <w:bCs/>
        </w:rPr>
      </w:pPr>
      <w:r w:rsidRPr="00633817">
        <w:rPr>
          <w:b/>
          <w:bCs/>
        </w:rPr>
        <w:t>1. Add Weapon</w:t>
      </w:r>
    </w:p>
    <w:p w14:paraId="3967F353" w14:textId="77777777" w:rsidR="007F04E7" w:rsidRPr="00633817" w:rsidRDefault="007F04E7" w:rsidP="007F04E7">
      <w:pPr>
        <w:spacing w:line="360" w:lineRule="auto"/>
        <w:rPr>
          <w:b/>
          <w:bCs/>
        </w:rPr>
      </w:pPr>
      <w:r w:rsidRPr="00633817">
        <w:rPr>
          <w:b/>
          <w:bCs/>
        </w:rPr>
        <w:t>2. View Weapon</w:t>
      </w:r>
    </w:p>
    <w:p w14:paraId="63EE9436" w14:textId="77777777" w:rsidR="007F04E7" w:rsidRPr="00633817" w:rsidRDefault="007F04E7" w:rsidP="007F04E7">
      <w:pPr>
        <w:spacing w:line="360" w:lineRule="auto"/>
        <w:rPr>
          <w:b/>
          <w:bCs/>
        </w:rPr>
      </w:pPr>
      <w:r w:rsidRPr="00633817">
        <w:rPr>
          <w:b/>
          <w:bCs/>
        </w:rPr>
        <w:t>3. Delete Weapon</w:t>
      </w:r>
    </w:p>
    <w:p w14:paraId="52B8CC62" w14:textId="77777777" w:rsidR="007F04E7" w:rsidRPr="00633817" w:rsidRDefault="007F04E7" w:rsidP="007F04E7">
      <w:pPr>
        <w:spacing w:line="360" w:lineRule="auto"/>
        <w:rPr>
          <w:b/>
          <w:bCs/>
        </w:rPr>
      </w:pPr>
      <w:r w:rsidRPr="00633817">
        <w:rPr>
          <w:b/>
          <w:bCs/>
        </w:rPr>
        <w:t>4. Exit</w:t>
      </w:r>
    </w:p>
    <w:p w14:paraId="1685B39B" w14:textId="77777777" w:rsidR="007F04E7" w:rsidRPr="00633817" w:rsidRDefault="007F04E7" w:rsidP="007F04E7">
      <w:pPr>
        <w:spacing w:line="360" w:lineRule="auto"/>
        <w:rPr>
          <w:b/>
          <w:bCs/>
          <w:noProof/>
          <w:bdr w:val="single" w:sz="8" w:space="0" w:color="auto"/>
        </w:rPr>
      </w:pPr>
    </w:p>
    <w:p w14:paraId="4783F521" w14:textId="5B976053" w:rsidR="007F04E7" w:rsidRPr="00D14B4D" w:rsidRDefault="007F04E7" w:rsidP="00D14B4D">
      <w:pPr>
        <w:spacing w:line="360" w:lineRule="auto"/>
        <w:rPr>
          <w:b/>
          <w:bCs/>
        </w:rPr>
      </w:pPr>
      <w:r w:rsidRPr="00633817">
        <w:rPr>
          <w:b/>
          <w:bCs/>
          <w:noProof/>
          <w:bdr w:val="single" w:sz="12" w:space="0" w:color="auto"/>
        </w:rPr>
        <w:drawing>
          <wp:inline distT="0" distB="0" distL="0" distR="0" wp14:anchorId="7477106B" wp14:editId="41337718">
            <wp:extent cx="6082748" cy="13519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4988" t="75379" r="46007" b="9964"/>
                    <a:stretch/>
                  </pic:blipFill>
                  <pic:spPr bwMode="auto">
                    <a:xfrm>
                      <a:off x="0" y="0"/>
                      <a:ext cx="6130080" cy="1362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FD7B2" w14:textId="77777777" w:rsidR="007F04E7" w:rsidRPr="00633817" w:rsidRDefault="007F04E7" w:rsidP="007F04E7">
      <w:pPr>
        <w:pStyle w:val="DaftarParagraf"/>
        <w:numPr>
          <w:ilvl w:val="0"/>
          <w:numId w:val="19"/>
        </w:numPr>
        <w:spacing w:line="360" w:lineRule="auto"/>
      </w:pPr>
      <w:r w:rsidRPr="00633817">
        <w:t xml:space="preserve">If the user chooses </w:t>
      </w:r>
      <w:r w:rsidRPr="00633817">
        <w:rPr>
          <w:b/>
          <w:bCs/>
        </w:rPr>
        <w:t>Add Weapon (menu 1),</w:t>
      </w:r>
      <w:r>
        <w:rPr>
          <w:b/>
          <w:bCs/>
        </w:rPr>
        <w:t xml:space="preserve"> </w:t>
      </w:r>
      <w:r w:rsidRPr="00633817">
        <w:t>then:</w:t>
      </w:r>
    </w:p>
    <w:p w14:paraId="73E27FEF" w14:textId="77777777" w:rsidR="007F04E7" w:rsidRPr="00633817" w:rsidRDefault="007F04E7" w:rsidP="007F04E7">
      <w:pPr>
        <w:pStyle w:val="DaftarParagraf"/>
        <w:numPr>
          <w:ilvl w:val="0"/>
          <w:numId w:val="20"/>
        </w:numPr>
        <w:spacing w:line="360" w:lineRule="auto"/>
      </w:pPr>
      <w:r w:rsidRPr="00633817">
        <w:t xml:space="preserve">First, the program will </w:t>
      </w:r>
      <w:r w:rsidRPr="00096324">
        <w:rPr>
          <w:b/>
          <w:bCs/>
        </w:rPr>
        <w:t>randomly</w:t>
      </w:r>
      <w:r w:rsidRPr="00633817">
        <w:t xml:space="preserve"> </w:t>
      </w:r>
      <w:r w:rsidRPr="00096324">
        <w:rPr>
          <w:b/>
          <w:bCs/>
        </w:rPr>
        <w:t>generate weapon’s id</w:t>
      </w:r>
      <w:r w:rsidRPr="00633817">
        <w:t xml:space="preserve"> with this format</w:t>
      </w:r>
      <w:r>
        <w:t>:</w:t>
      </w:r>
      <w:r w:rsidRPr="00633817">
        <w:t xml:space="preserve"> </w:t>
      </w:r>
    </w:p>
    <w:tbl>
      <w:tblPr>
        <w:tblStyle w:val="KisiTabel"/>
        <w:tblW w:w="3393" w:type="dxa"/>
        <w:jc w:val="center"/>
        <w:tblLook w:val="04A0" w:firstRow="1" w:lastRow="0" w:firstColumn="1" w:lastColumn="0" w:noHBand="0" w:noVBand="1"/>
      </w:tblPr>
      <w:tblGrid>
        <w:gridCol w:w="3393"/>
      </w:tblGrid>
      <w:tr w:rsidR="007F04E7" w:rsidRPr="00633817" w14:paraId="6F17BFBF" w14:textId="77777777" w:rsidTr="00C07816">
        <w:trPr>
          <w:jc w:val="center"/>
        </w:trPr>
        <w:tc>
          <w:tcPr>
            <w:tcW w:w="3393" w:type="dxa"/>
          </w:tcPr>
          <w:p w14:paraId="5352DD79" w14:textId="77777777" w:rsidR="007F04E7" w:rsidRPr="00633817" w:rsidRDefault="007F04E7" w:rsidP="00C07816">
            <w:pPr>
              <w:spacing w:line="360" w:lineRule="auto"/>
              <w:jc w:val="center"/>
            </w:pPr>
            <w:r w:rsidRPr="00633817">
              <w:t>XXZZZ</w:t>
            </w:r>
          </w:p>
          <w:p w14:paraId="2D07494B" w14:textId="77777777" w:rsidR="007F04E7" w:rsidRPr="00633817" w:rsidRDefault="007F04E7" w:rsidP="00C07816">
            <w:pPr>
              <w:spacing w:line="360" w:lineRule="auto"/>
              <w:jc w:val="center"/>
            </w:pPr>
            <w:r w:rsidRPr="00633817">
              <w:t>X = character [A - Z]</w:t>
            </w:r>
          </w:p>
          <w:p w14:paraId="0B939006" w14:textId="77777777" w:rsidR="007F04E7" w:rsidRPr="00633817" w:rsidRDefault="007F04E7" w:rsidP="00C07816">
            <w:pPr>
              <w:spacing w:line="360" w:lineRule="auto"/>
              <w:jc w:val="center"/>
            </w:pPr>
            <w:r w:rsidRPr="00633817">
              <w:t>Z = number [0 - 9]</w:t>
            </w:r>
          </w:p>
          <w:p w14:paraId="3708FE7D" w14:textId="77777777" w:rsidR="007F04E7" w:rsidRPr="00633817" w:rsidRDefault="007F04E7" w:rsidP="00C07816">
            <w:pPr>
              <w:spacing w:line="360" w:lineRule="auto"/>
              <w:jc w:val="center"/>
            </w:pPr>
            <w:r w:rsidRPr="00633817">
              <w:t>Example: OF098</w:t>
            </w:r>
          </w:p>
        </w:tc>
      </w:tr>
    </w:tbl>
    <w:p w14:paraId="7D240762" w14:textId="77777777" w:rsidR="007F04E7" w:rsidRPr="00633817" w:rsidRDefault="007F04E7" w:rsidP="007F04E7">
      <w:pPr>
        <w:spacing w:line="360" w:lineRule="auto"/>
        <w:jc w:val="both"/>
      </w:pPr>
    </w:p>
    <w:p w14:paraId="6A3C2453" w14:textId="77777777" w:rsidR="007F04E7" w:rsidRPr="00633817" w:rsidRDefault="007F04E7" w:rsidP="007F04E7">
      <w:pPr>
        <w:pStyle w:val="DaftarParagraf"/>
        <w:numPr>
          <w:ilvl w:val="0"/>
          <w:numId w:val="20"/>
        </w:numPr>
        <w:spacing w:line="360" w:lineRule="auto"/>
        <w:jc w:val="both"/>
      </w:pPr>
      <w:r>
        <w:lastRenderedPageBreak/>
        <w:t>T</w:t>
      </w:r>
      <w:r w:rsidRPr="00633817">
        <w:t xml:space="preserve">he program will ask user to input the </w:t>
      </w:r>
      <w:r w:rsidRPr="00804A98">
        <w:rPr>
          <w:b/>
        </w:rPr>
        <w:t>weapon’s name</w:t>
      </w:r>
      <w:r w:rsidRPr="00633817">
        <w:t xml:space="preserve">. Validate the </w:t>
      </w:r>
      <w:r w:rsidRPr="008C18A4">
        <w:rPr>
          <w:b/>
        </w:rPr>
        <w:t>name’s length</w:t>
      </w:r>
      <w:r w:rsidRPr="00633817">
        <w:t xml:space="preserve"> must be between </w:t>
      </w:r>
      <w:r w:rsidRPr="00633817">
        <w:rPr>
          <w:b/>
          <w:bCs/>
        </w:rPr>
        <w:t xml:space="preserve">3 and 12 characters </w:t>
      </w:r>
      <w:r w:rsidRPr="00633817">
        <w:t xml:space="preserve">and </w:t>
      </w:r>
      <w:r w:rsidRPr="00633817">
        <w:rPr>
          <w:b/>
          <w:bCs/>
        </w:rPr>
        <w:t>must be unique</w:t>
      </w:r>
    </w:p>
    <w:p w14:paraId="204A6962" w14:textId="77777777" w:rsidR="007F04E7" w:rsidRPr="00633817" w:rsidRDefault="007F04E7" w:rsidP="007F04E7">
      <w:pPr>
        <w:pStyle w:val="DaftarParagraf"/>
        <w:numPr>
          <w:ilvl w:val="0"/>
          <w:numId w:val="20"/>
        </w:numPr>
        <w:spacing w:line="360" w:lineRule="auto"/>
        <w:jc w:val="both"/>
      </w:pPr>
      <w:r>
        <w:t>T</w:t>
      </w:r>
      <w:r w:rsidRPr="00633817">
        <w:t xml:space="preserve">he program will ask user to input </w:t>
      </w:r>
      <w:r w:rsidRPr="000879D3">
        <w:rPr>
          <w:b/>
        </w:rPr>
        <w:t>weapon’s quality</w:t>
      </w:r>
      <w:r w:rsidRPr="00633817">
        <w:t xml:space="preserve">. Validate the </w:t>
      </w:r>
      <w:r w:rsidRPr="005A4E9A">
        <w:rPr>
          <w:b/>
        </w:rPr>
        <w:t>quality</w:t>
      </w:r>
      <w:r w:rsidRPr="00633817">
        <w:t xml:space="preserve"> must be </w:t>
      </w:r>
      <w:r w:rsidRPr="00282D7D">
        <w:rPr>
          <w:bCs/>
        </w:rPr>
        <w:t>“</w:t>
      </w:r>
      <w:r w:rsidRPr="00633817">
        <w:rPr>
          <w:b/>
          <w:bCs/>
        </w:rPr>
        <w:t>Low</w:t>
      </w:r>
      <w:r w:rsidRPr="00282D7D">
        <w:rPr>
          <w:bCs/>
        </w:rPr>
        <w:t>”</w:t>
      </w:r>
      <w:r>
        <w:rPr>
          <w:b/>
          <w:bCs/>
        </w:rPr>
        <w:t xml:space="preserve">, </w:t>
      </w:r>
      <w:r w:rsidRPr="00282D7D">
        <w:rPr>
          <w:bCs/>
        </w:rPr>
        <w:t>“</w:t>
      </w:r>
      <w:r w:rsidRPr="00633817">
        <w:rPr>
          <w:b/>
          <w:bCs/>
        </w:rPr>
        <w:t>Medium</w:t>
      </w:r>
      <w:r w:rsidRPr="00282D7D">
        <w:rPr>
          <w:bCs/>
        </w:rPr>
        <w:t>”</w:t>
      </w:r>
      <w:r w:rsidRPr="00633817">
        <w:rPr>
          <w:b/>
          <w:bCs/>
        </w:rPr>
        <w:t xml:space="preserve"> or </w:t>
      </w:r>
      <w:r w:rsidRPr="00282D7D">
        <w:rPr>
          <w:bCs/>
        </w:rPr>
        <w:t>“</w:t>
      </w:r>
      <w:r w:rsidRPr="00633817">
        <w:rPr>
          <w:b/>
          <w:bCs/>
        </w:rPr>
        <w:t>High</w:t>
      </w:r>
      <w:r w:rsidRPr="00282D7D">
        <w:rPr>
          <w:bCs/>
        </w:rPr>
        <w:t>”</w:t>
      </w:r>
      <w:r w:rsidRPr="00633817">
        <w:rPr>
          <w:b/>
          <w:bCs/>
        </w:rPr>
        <w:t xml:space="preserve"> </w:t>
      </w:r>
      <w:r w:rsidRPr="007328CD">
        <w:rPr>
          <w:bCs/>
        </w:rPr>
        <w:t>(</w:t>
      </w:r>
      <w:r w:rsidRPr="00633817">
        <w:rPr>
          <w:b/>
          <w:bCs/>
        </w:rPr>
        <w:t>Case Sensitive</w:t>
      </w:r>
      <w:r w:rsidRPr="007328CD">
        <w:rPr>
          <w:bCs/>
        </w:rPr>
        <w:t>)</w:t>
      </w:r>
    </w:p>
    <w:p w14:paraId="61B99749" w14:textId="77777777" w:rsidR="007F04E7" w:rsidRPr="00633817" w:rsidRDefault="007F04E7" w:rsidP="007F04E7">
      <w:pPr>
        <w:pStyle w:val="DaftarParagraf"/>
        <w:numPr>
          <w:ilvl w:val="0"/>
          <w:numId w:val="20"/>
        </w:numPr>
        <w:spacing w:line="360" w:lineRule="auto"/>
        <w:jc w:val="both"/>
      </w:pPr>
      <w:r w:rsidRPr="00633817">
        <w:t>After that</w:t>
      </w:r>
      <w:r>
        <w:t xml:space="preserve">, </w:t>
      </w:r>
      <w:r w:rsidRPr="00633817">
        <w:t xml:space="preserve">the program will </w:t>
      </w:r>
      <w:r w:rsidRPr="00DC3069">
        <w:rPr>
          <w:b/>
          <w:bCs/>
        </w:rPr>
        <w:t>randomly generate the weapon’s power</w:t>
      </w:r>
      <w:r w:rsidRPr="00633817">
        <w:t xml:space="preserve"> with the following rule</w:t>
      </w:r>
      <w:r>
        <w:t>s</w:t>
      </w:r>
      <w:r w:rsidRPr="00633817">
        <w:t>:</w:t>
      </w: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2952"/>
        <w:gridCol w:w="2628"/>
      </w:tblGrid>
      <w:tr w:rsidR="007F04E7" w:rsidRPr="00633817" w14:paraId="671C1D26" w14:textId="77777777" w:rsidTr="00C07816">
        <w:trPr>
          <w:trHeight w:val="449"/>
          <w:jc w:val="center"/>
        </w:trPr>
        <w:tc>
          <w:tcPr>
            <w:tcW w:w="2952" w:type="dxa"/>
            <w:shd w:val="clear" w:color="auto" w:fill="000000" w:themeFill="text1"/>
          </w:tcPr>
          <w:p w14:paraId="27EDBEB0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Quality</w:t>
            </w:r>
          </w:p>
        </w:tc>
        <w:tc>
          <w:tcPr>
            <w:tcW w:w="2628" w:type="dxa"/>
            <w:shd w:val="clear" w:color="auto" w:fill="000000" w:themeFill="text1"/>
          </w:tcPr>
          <w:p w14:paraId="66B92061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Power</w:t>
            </w:r>
          </w:p>
        </w:tc>
      </w:tr>
      <w:tr w:rsidR="007F04E7" w:rsidRPr="00633817" w14:paraId="3159F18E" w14:textId="77777777" w:rsidTr="00C07816">
        <w:trPr>
          <w:trHeight w:val="440"/>
          <w:jc w:val="center"/>
        </w:trPr>
        <w:tc>
          <w:tcPr>
            <w:tcW w:w="2952" w:type="dxa"/>
            <w:vAlign w:val="center"/>
          </w:tcPr>
          <w:p w14:paraId="3C973AEF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Low</w:t>
            </w:r>
          </w:p>
        </w:tc>
        <w:tc>
          <w:tcPr>
            <w:tcW w:w="2628" w:type="dxa"/>
            <w:vAlign w:val="center"/>
          </w:tcPr>
          <w:p w14:paraId="10BCAD88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0 - 4999</w:t>
            </w:r>
          </w:p>
        </w:tc>
      </w:tr>
      <w:tr w:rsidR="007F04E7" w:rsidRPr="00633817" w14:paraId="59A8CAF3" w14:textId="77777777" w:rsidTr="00C07816">
        <w:trPr>
          <w:trHeight w:val="449"/>
          <w:jc w:val="center"/>
        </w:trPr>
        <w:tc>
          <w:tcPr>
            <w:tcW w:w="2952" w:type="dxa"/>
            <w:vAlign w:val="center"/>
          </w:tcPr>
          <w:p w14:paraId="6294A26F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Medium</w:t>
            </w:r>
          </w:p>
        </w:tc>
        <w:tc>
          <w:tcPr>
            <w:tcW w:w="2628" w:type="dxa"/>
            <w:vAlign w:val="center"/>
          </w:tcPr>
          <w:p w14:paraId="7B2871F5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5000 - 9999</w:t>
            </w:r>
          </w:p>
        </w:tc>
      </w:tr>
      <w:tr w:rsidR="007F04E7" w:rsidRPr="00633817" w14:paraId="3A8C14C7" w14:textId="77777777" w:rsidTr="00C07816">
        <w:trPr>
          <w:trHeight w:val="449"/>
          <w:jc w:val="center"/>
        </w:trPr>
        <w:tc>
          <w:tcPr>
            <w:tcW w:w="2952" w:type="dxa"/>
            <w:vAlign w:val="center"/>
          </w:tcPr>
          <w:p w14:paraId="3B7EAB5D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High</w:t>
            </w:r>
          </w:p>
        </w:tc>
        <w:tc>
          <w:tcPr>
            <w:tcW w:w="2628" w:type="dxa"/>
            <w:vAlign w:val="center"/>
          </w:tcPr>
          <w:p w14:paraId="0580D585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 xml:space="preserve">10000 </w:t>
            </w:r>
            <w:r>
              <w:t>–</w:t>
            </w:r>
            <w:r w:rsidRPr="00633817">
              <w:t xml:space="preserve"> 14999</w:t>
            </w:r>
          </w:p>
        </w:tc>
      </w:tr>
    </w:tbl>
    <w:p w14:paraId="2B05D862" w14:textId="77777777" w:rsidR="007F04E7" w:rsidRPr="00633817" w:rsidRDefault="007F04E7" w:rsidP="007F04E7">
      <w:pPr>
        <w:spacing w:line="360" w:lineRule="auto"/>
        <w:jc w:val="both"/>
      </w:pPr>
    </w:p>
    <w:p w14:paraId="1A4AE306" w14:textId="77777777" w:rsidR="007F04E7" w:rsidRPr="00633817" w:rsidRDefault="007F04E7" w:rsidP="007F04E7">
      <w:pPr>
        <w:pStyle w:val="DaftarParagraf"/>
        <w:numPr>
          <w:ilvl w:val="0"/>
          <w:numId w:val="21"/>
        </w:numPr>
        <w:spacing w:line="360" w:lineRule="auto"/>
      </w:pPr>
      <w:r>
        <w:t xml:space="preserve">Calculate the </w:t>
      </w:r>
      <w:r w:rsidRPr="00633817">
        <w:rPr>
          <w:b/>
          <w:bCs/>
        </w:rPr>
        <w:t xml:space="preserve">weapon’s price </w:t>
      </w:r>
      <w:r w:rsidRPr="00633817">
        <w:t>with the following rule:</w:t>
      </w:r>
    </w:p>
    <w:tbl>
      <w:tblPr>
        <w:tblStyle w:val="KisiTabel"/>
        <w:tblW w:w="0" w:type="auto"/>
        <w:jc w:val="center"/>
        <w:tblLook w:val="04A0" w:firstRow="1" w:lastRow="0" w:firstColumn="1" w:lastColumn="0" w:noHBand="0" w:noVBand="1"/>
      </w:tblPr>
      <w:tblGrid>
        <w:gridCol w:w="2498"/>
        <w:gridCol w:w="3901"/>
      </w:tblGrid>
      <w:tr w:rsidR="007F04E7" w:rsidRPr="00633817" w14:paraId="33E0587C" w14:textId="77777777" w:rsidTr="00C07816">
        <w:trPr>
          <w:trHeight w:val="377"/>
          <w:jc w:val="center"/>
        </w:trPr>
        <w:tc>
          <w:tcPr>
            <w:tcW w:w="2498" w:type="dxa"/>
            <w:shd w:val="clear" w:color="auto" w:fill="000000" w:themeFill="text1"/>
            <w:vAlign w:val="center"/>
          </w:tcPr>
          <w:p w14:paraId="45F4123B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Quality</w:t>
            </w:r>
          </w:p>
        </w:tc>
        <w:tc>
          <w:tcPr>
            <w:tcW w:w="3901" w:type="dxa"/>
            <w:shd w:val="clear" w:color="auto" w:fill="000000" w:themeFill="text1"/>
            <w:vAlign w:val="center"/>
          </w:tcPr>
          <w:p w14:paraId="3F6C2BFD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Price</w:t>
            </w:r>
          </w:p>
        </w:tc>
      </w:tr>
      <w:tr w:rsidR="007F04E7" w:rsidRPr="00633817" w14:paraId="471E3D92" w14:textId="77777777" w:rsidTr="00C07816">
        <w:trPr>
          <w:trHeight w:val="242"/>
          <w:jc w:val="center"/>
        </w:trPr>
        <w:tc>
          <w:tcPr>
            <w:tcW w:w="2498" w:type="dxa"/>
            <w:vAlign w:val="center"/>
          </w:tcPr>
          <w:p w14:paraId="40AF6324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Low</w:t>
            </w:r>
          </w:p>
        </w:tc>
        <w:tc>
          <w:tcPr>
            <w:tcW w:w="3901" w:type="dxa"/>
            <w:vAlign w:val="center"/>
          </w:tcPr>
          <w:p w14:paraId="237B2A9B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2000 + power</w:t>
            </w:r>
          </w:p>
        </w:tc>
      </w:tr>
      <w:tr w:rsidR="007F04E7" w:rsidRPr="00633817" w14:paraId="7C9DD7E8" w14:textId="77777777" w:rsidTr="00C07816">
        <w:trPr>
          <w:trHeight w:val="422"/>
          <w:jc w:val="center"/>
        </w:trPr>
        <w:tc>
          <w:tcPr>
            <w:tcW w:w="2498" w:type="dxa"/>
            <w:vAlign w:val="center"/>
          </w:tcPr>
          <w:p w14:paraId="6E2CEBE5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Medium</w:t>
            </w:r>
          </w:p>
        </w:tc>
        <w:tc>
          <w:tcPr>
            <w:tcW w:w="3901" w:type="dxa"/>
            <w:vAlign w:val="center"/>
          </w:tcPr>
          <w:p w14:paraId="4C629292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3000 + power</w:t>
            </w:r>
          </w:p>
        </w:tc>
      </w:tr>
      <w:tr w:rsidR="007F04E7" w:rsidRPr="00633817" w14:paraId="1E3C6F80" w14:textId="77777777" w:rsidTr="00C07816">
        <w:trPr>
          <w:trHeight w:val="287"/>
          <w:jc w:val="center"/>
        </w:trPr>
        <w:tc>
          <w:tcPr>
            <w:tcW w:w="2498" w:type="dxa"/>
            <w:vAlign w:val="center"/>
          </w:tcPr>
          <w:p w14:paraId="4E70DC90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High</w:t>
            </w:r>
          </w:p>
        </w:tc>
        <w:tc>
          <w:tcPr>
            <w:tcW w:w="3901" w:type="dxa"/>
            <w:vAlign w:val="center"/>
          </w:tcPr>
          <w:p w14:paraId="5ACA4EC3" w14:textId="77777777" w:rsidR="007F04E7" w:rsidRPr="00633817" w:rsidRDefault="007F04E7" w:rsidP="00C07816">
            <w:pPr>
              <w:pStyle w:val="DaftarParagraf"/>
              <w:spacing w:line="360" w:lineRule="auto"/>
              <w:ind w:left="0"/>
              <w:jc w:val="center"/>
            </w:pPr>
            <w:r w:rsidRPr="00633817">
              <w:t>4000 + power</w:t>
            </w:r>
          </w:p>
        </w:tc>
      </w:tr>
    </w:tbl>
    <w:p w14:paraId="0F8E411E" w14:textId="77777777" w:rsidR="007F04E7" w:rsidRDefault="007F04E7" w:rsidP="007F04E7">
      <w:pPr>
        <w:spacing w:line="360" w:lineRule="auto"/>
        <w:jc w:val="both"/>
      </w:pPr>
    </w:p>
    <w:p w14:paraId="5F64D78A" w14:textId="77777777" w:rsidR="007F04E7" w:rsidRPr="00633817" w:rsidRDefault="007F04E7" w:rsidP="007F04E7">
      <w:pPr>
        <w:pStyle w:val="DaftarParagraf"/>
        <w:numPr>
          <w:ilvl w:val="0"/>
          <w:numId w:val="22"/>
        </w:numPr>
        <w:spacing w:line="360" w:lineRule="auto"/>
        <w:jc w:val="both"/>
      </w:pPr>
      <w:r w:rsidRPr="00633817">
        <w:t xml:space="preserve">Finally, the program will </w:t>
      </w:r>
      <w:r w:rsidRPr="00633817">
        <w:rPr>
          <w:b/>
          <w:bCs/>
        </w:rPr>
        <w:t xml:space="preserve">save the weapon to the list </w:t>
      </w:r>
      <w:r w:rsidRPr="00633817">
        <w:t xml:space="preserve">and </w:t>
      </w:r>
      <w:r w:rsidRPr="00633817">
        <w:rPr>
          <w:b/>
          <w:bCs/>
        </w:rPr>
        <w:t xml:space="preserve">show message </w:t>
      </w:r>
      <w:r w:rsidRPr="0032315C">
        <w:rPr>
          <w:bCs/>
        </w:rPr>
        <w:t>“</w:t>
      </w:r>
      <w:r w:rsidRPr="00633817">
        <w:rPr>
          <w:b/>
          <w:bCs/>
        </w:rPr>
        <w:t>Add weapon success</w:t>
      </w:r>
      <w:r w:rsidRPr="0032315C">
        <w:rPr>
          <w:bCs/>
        </w:rPr>
        <w:t>”</w:t>
      </w:r>
    </w:p>
    <w:p w14:paraId="35B05555" w14:textId="79D5970D" w:rsidR="007F04E7" w:rsidRDefault="007F04E7" w:rsidP="00FE7E02">
      <w:pPr>
        <w:pStyle w:val="DaftarParagraf"/>
        <w:spacing w:line="360" w:lineRule="auto"/>
      </w:pPr>
      <w:r w:rsidRPr="00633817">
        <w:rPr>
          <w:noProof/>
          <w:bdr w:val="single" w:sz="12" w:space="0" w:color="auto"/>
        </w:rPr>
        <w:drawing>
          <wp:inline distT="0" distB="0" distL="0" distR="0" wp14:anchorId="09B0FCEF" wp14:editId="0613D77B">
            <wp:extent cx="5669280" cy="95821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4955" t="75760" r="32103" b="12391"/>
                    <a:stretch/>
                  </pic:blipFill>
                  <pic:spPr bwMode="auto">
                    <a:xfrm>
                      <a:off x="0" y="0"/>
                      <a:ext cx="6031127" cy="1019374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C66E94" w14:textId="77777777" w:rsidR="007F04E7" w:rsidRPr="00633817" w:rsidRDefault="007F04E7" w:rsidP="007F04E7">
      <w:pPr>
        <w:pStyle w:val="DaftarParagraf"/>
        <w:numPr>
          <w:ilvl w:val="0"/>
          <w:numId w:val="19"/>
        </w:numPr>
        <w:spacing w:line="360" w:lineRule="auto"/>
      </w:pPr>
      <w:r w:rsidRPr="00633817">
        <w:t xml:space="preserve">If the user chooses </w:t>
      </w:r>
      <w:r w:rsidRPr="00633817">
        <w:rPr>
          <w:b/>
          <w:bCs/>
        </w:rPr>
        <w:t xml:space="preserve">View Weapon (menu 2), </w:t>
      </w:r>
      <w:r w:rsidRPr="00633817">
        <w:t>then:</w:t>
      </w:r>
    </w:p>
    <w:p w14:paraId="7F8CEF4A" w14:textId="77777777" w:rsidR="007F04E7" w:rsidRDefault="007F04E7" w:rsidP="007F04E7">
      <w:pPr>
        <w:pStyle w:val="DaftarParagraf"/>
        <w:numPr>
          <w:ilvl w:val="0"/>
          <w:numId w:val="21"/>
        </w:numPr>
        <w:spacing w:line="360" w:lineRule="auto"/>
      </w:pPr>
      <w:r>
        <w:t xml:space="preserve">If there is no weapon data, </w:t>
      </w:r>
      <w:r w:rsidRPr="00873B6A">
        <w:rPr>
          <w:b/>
        </w:rPr>
        <w:t>show message</w:t>
      </w:r>
      <w:r>
        <w:t xml:space="preserve"> “</w:t>
      </w:r>
      <w:r w:rsidRPr="00873B6A">
        <w:rPr>
          <w:b/>
        </w:rPr>
        <w:t>There is no data..</w:t>
      </w:r>
      <w:r>
        <w:t>”</w:t>
      </w:r>
    </w:p>
    <w:p w14:paraId="5CC4EDAE" w14:textId="77777777" w:rsidR="007F04E7" w:rsidRDefault="007F04E7" w:rsidP="007F04E7">
      <w:pPr>
        <w:pStyle w:val="DaftarParagraf"/>
        <w:spacing w:line="360" w:lineRule="auto"/>
      </w:pPr>
      <w:r w:rsidRPr="00633817">
        <w:rPr>
          <w:noProof/>
          <w:bdr w:val="single" w:sz="12" w:space="0" w:color="auto"/>
        </w:rPr>
        <w:drawing>
          <wp:inline distT="0" distB="0" distL="0" distR="0" wp14:anchorId="7B7732F1" wp14:editId="633CBAED">
            <wp:extent cx="5764005" cy="304778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45" t="85362" r="38332" b="10084"/>
                    <a:stretch/>
                  </pic:blipFill>
                  <pic:spPr bwMode="auto">
                    <a:xfrm>
                      <a:off x="0" y="0"/>
                      <a:ext cx="10335584" cy="546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DF1989" w14:textId="77777777" w:rsidR="007F04E7" w:rsidRPr="00633817" w:rsidRDefault="007F04E7" w:rsidP="007F04E7">
      <w:pPr>
        <w:pStyle w:val="DaftarParagraf"/>
        <w:numPr>
          <w:ilvl w:val="0"/>
          <w:numId w:val="21"/>
        </w:numPr>
        <w:spacing w:line="360" w:lineRule="auto"/>
      </w:pPr>
      <w:r w:rsidRPr="00633817">
        <w:t xml:space="preserve">Otherwise, </w:t>
      </w:r>
      <w:r w:rsidRPr="00633817">
        <w:rPr>
          <w:b/>
          <w:bCs/>
        </w:rPr>
        <w:t xml:space="preserve">print </w:t>
      </w:r>
      <w:r w:rsidRPr="00633817">
        <w:t>all the weapon data that have been added</w:t>
      </w:r>
    </w:p>
    <w:p w14:paraId="4EE350C5" w14:textId="77777777" w:rsidR="007F04E7" w:rsidRDefault="007F04E7" w:rsidP="007F04E7">
      <w:pPr>
        <w:pStyle w:val="DaftarParagraf"/>
        <w:spacing w:line="360" w:lineRule="auto"/>
      </w:pPr>
      <w:r w:rsidRPr="00633817">
        <w:rPr>
          <w:noProof/>
          <w:bdr w:val="single" w:sz="12" w:space="0" w:color="auto"/>
        </w:rPr>
        <w:drawing>
          <wp:inline distT="0" distB="0" distL="0" distR="0" wp14:anchorId="01C48BD6" wp14:editId="7B643E4D">
            <wp:extent cx="5748683" cy="93472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988" t="76892" r="40136" b="10726"/>
                    <a:stretch/>
                  </pic:blipFill>
                  <pic:spPr bwMode="auto">
                    <a:xfrm>
                      <a:off x="0" y="0"/>
                      <a:ext cx="5777692" cy="939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9E71A8" w14:textId="77777777" w:rsidR="007F04E7" w:rsidRPr="00633817" w:rsidRDefault="007F04E7" w:rsidP="007F04E7">
      <w:pPr>
        <w:pStyle w:val="DaftarParagraf"/>
        <w:spacing w:line="360" w:lineRule="auto"/>
      </w:pPr>
    </w:p>
    <w:p w14:paraId="5C372B70" w14:textId="77777777" w:rsidR="00CB24F7" w:rsidRDefault="00CB24F7">
      <w:pPr>
        <w:spacing w:after="200" w:line="276" w:lineRule="auto"/>
      </w:pPr>
      <w:r>
        <w:br w:type="page"/>
      </w:r>
    </w:p>
    <w:p w14:paraId="367AF693" w14:textId="493A4A0A" w:rsidR="007F04E7" w:rsidRPr="00633817" w:rsidRDefault="007F04E7" w:rsidP="007F04E7">
      <w:pPr>
        <w:pStyle w:val="DaftarParagraf"/>
        <w:numPr>
          <w:ilvl w:val="0"/>
          <w:numId w:val="19"/>
        </w:numPr>
        <w:spacing w:line="360" w:lineRule="auto"/>
      </w:pPr>
      <w:r w:rsidRPr="00633817">
        <w:lastRenderedPageBreak/>
        <w:t xml:space="preserve">If the user chooses </w:t>
      </w:r>
      <w:r w:rsidRPr="00633817">
        <w:rPr>
          <w:b/>
          <w:bCs/>
        </w:rPr>
        <w:t xml:space="preserve">Delete Weapon (menu 3), </w:t>
      </w:r>
      <w:r w:rsidRPr="00633817">
        <w:t>then:</w:t>
      </w:r>
    </w:p>
    <w:p w14:paraId="26523641" w14:textId="77777777" w:rsidR="007F04E7" w:rsidRPr="00633817" w:rsidRDefault="007F04E7" w:rsidP="007F04E7">
      <w:pPr>
        <w:pStyle w:val="DaftarParagraf"/>
        <w:numPr>
          <w:ilvl w:val="0"/>
          <w:numId w:val="23"/>
        </w:numPr>
        <w:spacing w:line="360" w:lineRule="auto"/>
      </w:pPr>
      <w:r w:rsidRPr="00633817">
        <w:t xml:space="preserve">If there is no weapon data, </w:t>
      </w:r>
      <w:r w:rsidRPr="00633817">
        <w:rPr>
          <w:b/>
          <w:bCs/>
        </w:rPr>
        <w:t xml:space="preserve">show </w:t>
      </w:r>
      <w:r w:rsidRPr="00FE452E">
        <w:rPr>
          <w:b/>
        </w:rPr>
        <w:t>message</w:t>
      </w:r>
      <w:r w:rsidRPr="00633817">
        <w:t xml:space="preserve"> “</w:t>
      </w:r>
      <w:r w:rsidRPr="00633817">
        <w:rPr>
          <w:b/>
          <w:bCs/>
        </w:rPr>
        <w:t>There is no data..</w:t>
      </w:r>
      <w:r w:rsidRPr="00633817">
        <w:t xml:space="preserve">” </w:t>
      </w:r>
    </w:p>
    <w:p w14:paraId="3AF81A2E" w14:textId="77777777" w:rsidR="007F04E7" w:rsidRPr="00633817" w:rsidRDefault="007F04E7" w:rsidP="00BF3DB3">
      <w:pPr>
        <w:pStyle w:val="DaftarParagraf"/>
        <w:spacing w:line="360" w:lineRule="auto"/>
        <w:ind w:hanging="11"/>
      </w:pPr>
      <w:r w:rsidRPr="00633817">
        <w:rPr>
          <w:noProof/>
          <w:bdr w:val="single" w:sz="12" w:space="0" w:color="auto"/>
        </w:rPr>
        <w:drawing>
          <wp:inline distT="0" distB="0" distL="0" distR="0" wp14:anchorId="5319836C" wp14:editId="68B296E4">
            <wp:extent cx="5732890" cy="304778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045" t="85362" r="38332" b="10084"/>
                    <a:stretch/>
                  </pic:blipFill>
                  <pic:spPr bwMode="auto">
                    <a:xfrm>
                      <a:off x="0" y="0"/>
                      <a:ext cx="10095194" cy="5366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1123E3" w14:textId="77777777" w:rsidR="007F04E7" w:rsidRPr="00633817" w:rsidRDefault="007F04E7" w:rsidP="007F04E7">
      <w:pPr>
        <w:pStyle w:val="DaftarParagraf"/>
        <w:numPr>
          <w:ilvl w:val="0"/>
          <w:numId w:val="23"/>
        </w:numPr>
        <w:spacing w:line="360" w:lineRule="auto"/>
      </w:pPr>
      <w:r w:rsidRPr="00633817">
        <w:t>Otherwise, do the following:</w:t>
      </w:r>
    </w:p>
    <w:p w14:paraId="3B9A98C0" w14:textId="77777777" w:rsidR="007F04E7" w:rsidRPr="00633817" w:rsidRDefault="007F04E7" w:rsidP="007F04E7">
      <w:pPr>
        <w:pStyle w:val="DaftarParagraf"/>
        <w:numPr>
          <w:ilvl w:val="0"/>
          <w:numId w:val="24"/>
        </w:numPr>
        <w:spacing w:line="360" w:lineRule="auto"/>
      </w:pPr>
      <w:r w:rsidRPr="00633817">
        <w:rPr>
          <w:b/>
          <w:bCs/>
        </w:rPr>
        <w:t xml:space="preserve">Print all </w:t>
      </w:r>
      <w:r w:rsidRPr="00633817">
        <w:t xml:space="preserve">the </w:t>
      </w:r>
      <w:r w:rsidRPr="00633817">
        <w:rPr>
          <w:b/>
          <w:bCs/>
        </w:rPr>
        <w:t xml:space="preserve">weapon data </w:t>
      </w:r>
      <w:r w:rsidRPr="00633817">
        <w:t>in the list</w:t>
      </w:r>
    </w:p>
    <w:p w14:paraId="34E2DD0F" w14:textId="77777777" w:rsidR="007F04E7" w:rsidRPr="00633817" w:rsidRDefault="007F04E7" w:rsidP="007F04E7">
      <w:pPr>
        <w:pStyle w:val="DaftarParagraf"/>
        <w:numPr>
          <w:ilvl w:val="0"/>
          <w:numId w:val="24"/>
        </w:numPr>
        <w:spacing w:line="360" w:lineRule="auto"/>
      </w:pPr>
      <w:r w:rsidRPr="00633817">
        <w:t xml:space="preserve">Ask </w:t>
      </w:r>
      <w:r>
        <w:t xml:space="preserve">the </w:t>
      </w:r>
      <w:r w:rsidRPr="00633817">
        <w:t xml:space="preserve">user to </w:t>
      </w:r>
      <w:r>
        <w:rPr>
          <w:b/>
          <w:bCs/>
        </w:rPr>
        <w:t xml:space="preserve">input weapon </w:t>
      </w:r>
      <w:r w:rsidRPr="00633817">
        <w:rPr>
          <w:b/>
          <w:bCs/>
        </w:rPr>
        <w:t>index</w:t>
      </w:r>
      <w:r>
        <w:rPr>
          <w:b/>
          <w:bCs/>
        </w:rPr>
        <w:t xml:space="preserve"> to be deleted</w:t>
      </w:r>
      <w:r w:rsidRPr="00FA440E">
        <w:rPr>
          <w:bCs/>
        </w:rPr>
        <w:t>.</w:t>
      </w:r>
      <w:r w:rsidRPr="00633817">
        <w:rPr>
          <w:b/>
          <w:bCs/>
        </w:rPr>
        <w:t xml:space="preserve"> </w:t>
      </w:r>
      <w:r w:rsidRPr="00633817">
        <w:t xml:space="preserve">Validate the index must be </w:t>
      </w:r>
      <w:r w:rsidRPr="00633817">
        <w:rPr>
          <w:b/>
          <w:bCs/>
        </w:rPr>
        <w:t xml:space="preserve">between 1 and </w:t>
      </w:r>
      <w:r>
        <w:rPr>
          <w:b/>
          <w:bCs/>
        </w:rPr>
        <w:t>total weapons</w:t>
      </w:r>
      <w:r w:rsidRPr="00633817">
        <w:rPr>
          <w:noProof/>
          <w:bdr w:val="single" w:sz="4" w:space="0" w:color="auto"/>
        </w:rPr>
        <w:t xml:space="preserve"> </w:t>
      </w:r>
    </w:p>
    <w:p w14:paraId="7E476415" w14:textId="77777777" w:rsidR="007F04E7" w:rsidRPr="00633817" w:rsidRDefault="007F04E7" w:rsidP="007F04E7">
      <w:pPr>
        <w:pStyle w:val="DaftarParagraf"/>
        <w:numPr>
          <w:ilvl w:val="0"/>
          <w:numId w:val="25"/>
        </w:numPr>
        <w:spacing w:line="360" w:lineRule="auto"/>
      </w:pPr>
      <w:r w:rsidRPr="00633817">
        <w:t>If</w:t>
      </w:r>
      <w:r>
        <w:t xml:space="preserve"> the</w:t>
      </w:r>
      <w:r w:rsidRPr="00633817">
        <w:t xml:space="preserve"> user </w:t>
      </w:r>
      <w:r w:rsidRPr="00633817">
        <w:rPr>
          <w:b/>
          <w:bCs/>
        </w:rPr>
        <w:t xml:space="preserve">input 0 </w:t>
      </w:r>
      <w:r w:rsidRPr="00633817">
        <w:t xml:space="preserve">then the program will back to the </w:t>
      </w:r>
      <w:r w:rsidRPr="00633817">
        <w:rPr>
          <w:b/>
          <w:bCs/>
        </w:rPr>
        <w:t>main menu</w:t>
      </w:r>
    </w:p>
    <w:p w14:paraId="13D77F74" w14:textId="77777777" w:rsidR="007F04E7" w:rsidRPr="00633817" w:rsidRDefault="007F04E7" w:rsidP="00AD105F">
      <w:pPr>
        <w:pStyle w:val="DaftarParagraf"/>
        <w:spacing w:line="360" w:lineRule="auto"/>
        <w:ind w:left="1080"/>
      </w:pPr>
      <w:r w:rsidRPr="00633817">
        <w:rPr>
          <w:noProof/>
          <w:bdr w:val="single" w:sz="12" w:space="0" w:color="auto"/>
        </w:rPr>
        <w:drawing>
          <wp:inline distT="0" distB="0" distL="0" distR="0" wp14:anchorId="1651C356" wp14:editId="3C30A09C">
            <wp:extent cx="5518095" cy="122555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155" t="74752" r="45581" b="10086"/>
                    <a:stretch/>
                  </pic:blipFill>
                  <pic:spPr bwMode="auto">
                    <a:xfrm>
                      <a:off x="0" y="0"/>
                      <a:ext cx="5584438" cy="12402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414880" w14:textId="77777777" w:rsidR="007F04E7" w:rsidRPr="00DE7D0A" w:rsidRDefault="007F04E7" w:rsidP="00AD105F">
      <w:pPr>
        <w:pStyle w:val="DaftarParagraf"/>
        <w:numPr>
          <w:ilvl w:val="0"/>
          <w:numId w:val="24"/>
        </w:numPr>
        <w:spacing w:line="360" w:lineRule="auto"/>
      </w:pPr>
      <w:r w:rsidRPr="00633817">
        <w:t xml:space="preserve">Otherwise, the program will </w:t>
      </w:r>
      <w:r w:rsidRPr="00633817">
        <w:rPr>
          <w:b/>
          <w:bCs/>
        </w:rPr>
        <w:t xml:space="preserve">delete the </w:t>
      </w:r>
      <w:r>
        <w:rPr>
          <w:b/>
          <w:bCs/>
        </w:rPr>
        <w:t xml:space="preserve">selected </w:t>
      </w:r>
      <w:r w:rsidRPr="00633817">
        <w:rPr>
          <w:b/>
          <w:bCs/>
        </w:rPr>
        <w:t xml:space="preserve">weapon </w:t>
      </w:r>
      <w:r w:rsidRPr="00633817">
        <w:t xml:space="preserve">from the list and </w:t>
      </w:r>
      <w:r w:rsidRPr="00633817">
        <w:rPr>
          <w:b/>
          <w:bCs/>
        </w:rPr>
        <w:t xml:space="preserve">show message “Delete success..” </w:t>
      </w:r>
    </w:p>
    <w:p w14:paraId="4B0857C0" w14:textId="512D066A" w:rsidR="007F04E7" w:rsidRPr="00633817" w:rsidRDefault="007F04E7" w:rsidP="00AD105F">
      <w:pPr>
        <w:pStyle w:val="DaftarParagraf"/>
        <w:spacing w:line="360" w:lineRule="auto"/>
        <w:ind w:left="1080"/>
      </w:pPr>
      <w:r w:rsidRPr="00633817">
        <w:rPr>
          <w:noProof/>
          <w:bdr w:val="single" w:sz="12" w:space="0" w:color="auto"/>
        </w:rPr>
        <w:drawing>
          <wp:inline distT="0" distB="0" distL="0" distR="0" wp14:anchorId="1FB8BF54" wp14:editId="37F401FB">
            <wp:extent cx="5518095" cy="373380"/>
            <wp:effectExtent l="0" t="0" r="6985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5154" t="85947" r="50848" b="10466"/>
                    <a:stretch/>
                  </pic:blipFill>
                  <pic:spPr bwMode="auto">
                    <a:xfrm>
                      <a:off x="0" y="0"/>
                      <a:ext cx="6644156" cy="44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22B78C" w14:textId="77777777" w:rsidR="00A77006" w:rsidRDefault="00A77006" w:rsidP="00A77006">
      <w:pPr>
        <w:pStyle w:val="DaftarParagraf"/>
        <w:spacing w:line="360" w:lineRule="auto"/>
        <w:ind w:left="360"/>
      </w:pPr>
    </w:p>
    <w:p w14:paraId="1A1B31AD" w14:textId="75727C98" w:rsidR="007F04E7" w:rsidRPr="009C354C" w:rsidRDefault="007F04E7" w:rsidP="00AD105F">
      <w:pPr>
        <w:pStyle w:val="DaftarParagraf"/>
        <w:numPr>
          <w:ilvl w:val="0"/>
          <w:numId w:val="19"/>
        </w:numPr>
        <w:spacing w:line="360" w:lineRule="auto"/>
      </w:pPr>
      <w:r w:rsidRPr="00633817">
        <w:t xml:space="preserve">If the user chooses </w:t>
      </w:r>
      <w:r w:rsidRPr="00633817">
        <w:rPr>
          <w:b/>
          <w:bCs/>
        </w:rPr>
        <w:t xml:space="preserve">Exit (menu 4), </w:t>
      </w:r>
      <w:r w:rsidRPr="00633817">
        <w:t xml:space="preserve">then the program will </w:t>
      </w:r>
      <w:r w:rsidRPr="00633817">
        <w:rPr>
          <w:b/>
          <w:bCs/>
        </w:rPr>
        <w:t>exit</w:t>
      </w:r>
    </w:p>
    <w:p w14:paraId="204D73EB" w14:textId="77777777" w:rsidR="007F04E7" w:rsidRDefault="007F04E7" w:rsidP="007F04E7">
      <w:pPr>
        <w:pStyle w:val="DaftarParagraf"/>
        <w:spacing w:line="360" w:lineRule="auto"/>
        <w:ind w:left="360"/>
        <w:rPr>
          <w:b/>
          <w:bCs/>
        </w:rPr>
      </w:pPr>
    </w:p>
    <w:p w14:paraId="5664CF71" w14:textId="77777777" w:rsidR="007F04E7" w:rsidRPr="009C354C" w:rsidRDefault="007F04E7" w:rsidP="007F04E7">
      <w:pPr>
        <w:pStyle w:val="DaftarParagraf"/>
        <w:spacing w:line="360" w:lineRule="auto"/>
        <w:ind w:left="360"/>
        <w:jc w:val="center"/>
        <w:rPr>
          <w:b/>
          <w:bCs/>
        </w:rPr>
      </w:pPr>
      <w:r w:rsidRPr="009C354C">
        <w:rPr>
          <w:b/>
          <w:bCs/>
        </w:rPr>
        <w:t>Please run the EXE file to see the sample program.</w:t>
      </w:r>
    </w:p>
    <w:p w14:paraId="19325E49" w14:textId="0483FFE8" w:rsidR="00BC6DE8" w:rsidRPr="009B082B" w:rsidRDefault="00BC6DE8" w:rsidP="007F04E7">
      <w:pPr>
        <w:spacing w:before="240" w:after="240" w:line="360" w:lineRule="auto"/>
        <w:jc w:val="center"/>
        <w:rPr>
          <w:b/>
        </w:rPr>
      </w:pPr>
    </w:p>
    <w:sectPr w:rsidR="00BC6DE8" w:rsidRPr="009B082B" w:rsidSect="00DF2179">
      <w:headerReference w:type="default" r:id="rId15"/>
      <w:footerReference w:type="default" r:id="rId16"/>
      <w:headerReference w:type="first" r:id="rId17"/>
      <w:footerReference w:type="first" r:id="rId18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3657D" w14:textId="77777777" w:rsidR="009C55E8" w:rsidRDefault="009C55E8" w:rsidP="00273E4A">
      <w:r>
        <w:separator/>
      </w:r>
    </w:p>
  </w:endnote>
  <w:endnote w:type="continuationSeparator" w:id="0">
    <w:p w14:paraId="52D04C1D" w14:textId="77777777" w:rsidR="009C55E8" w:rsidRDefault="009C55E8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9F05E6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50311640" wp14:editId="062F8100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1931AA8" w14:textId="77777777" w:rsidR="005B66A9" w:rsidRPr="00CB513E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CB513E">
      <w:rPr>
        <w:sz w:val="22"/>
        <w:szCs w:val="22"/>
      </w:rPr>
      <w:t>Page</w:t>
    </w:r>
    <w:r w:rsidRPr="00CB513E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PAGE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  <w:r w:rsidR="005B66A9" w:rsidRPr="00CB513E">
          <w:rPr>
            <w:sz w:val="22"/>
            <w:szCs w:val="22"/>
            <w:lang w:val="id-ID"/>
          </w:rPr>
          <w:t xml:space="preserve"> </w:t>
        </w:r>
        <w:proofErr w:type="spellStart"/>
        <w:r w:rsidR="005B66A9" w:rsidRPr="00CB513E">
          <w:rPr>
            <w:sz w:val="22"/>
            <w:szCs w:val="22"/>
            <w:lang w:val="id-ID"/>
          </w:rPr>
          <w:t>of</w:t>
        </w:r>
        <w:proofErr w:type="spellEnd"/>
        <w:r w:rsidR="005B66A9" w:rsidRPr="00CB513E">
          <w:rPr>
            <w:sz w:val="22"/>
            <w:szCs w:val="22"/>
            <w:lang w:val="id-ID"/>
          </w:rPr>
          <w:t xml:space="preserve"> </w:t>
        </w:r>
        <w:r w:rsidR="00151847" w:rsidRPr="00CB513E">
          <w:rPr>
            <w:sz w:val="22"/>
            <w:szCs w:val="22"/>
            <w:lang w:val="id-ID"/>
          </w:rPr>
          <w:fldChar w:fldCharType="begin"/>
        </w:r>
        <w:r w:rsidR="005B66A9" w:rsidRPr="00CB513E">
          <w:rPr>
            <w:sz w:val="22"/>
            <w:szCs w:val="22"/>
            <w:lang w:val="id-ID"/>
          </w:rPr>
          <w:instrText xml:space="preserve"> NUMPAGES  </w:instrText>
        </w:r>
        <w:r w:rsidR="00151847" w:rsidRPr="00CB513E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CB513E">
          <w:rPr>
            <w:sz w:val="22"/>
            <w:szCs w:val="22"/>
            <w:lang w:val="id-ID"/>
          </w:rPr>
          <w:fldChar w:fldCharType="end"/>
        </w:r>
      </w:sdtContent>
    </w:sdt>
  </w:p>
  <w:p w14:paraId="63729B09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A5605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74981E" wp14:editId="7EFC9CCC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3BD2CCCB" w14:textId="77777777" w:rsidR="005B66A9" w:rsidRPr="005F794B" w:rsidRDefault="005B66A9" w:rsidP="00A32343">
    <w:pPr>
      <w:rPr>
        <w:rStyle w:val="NomorHalaman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21074C75" w14:textId="77777777" w:rsidR="005B66A9" w:rsidRPr="005F794B" w:rsidRDefault="005B66A9" w:rsidP="00A32343">
    <w:pPr>
      <w:tabs>
        <w:tab w:val="left" w:pos="1080"/>
      </w:tabs>
      <w:rPr>
        <w:lang w:val="id-ID"/>
      </w:rPr>
    </w:pPr>
    <w:proofErr w:type="spellStart"/>
    <w:r w:rsidRPr="005F794B">
      <w:rPr>
        <w:rStyle w:val="NomorHalaman"/>
        <w:i/>
        <w:sz w:val="20"/>
        <w:szCs w:val="20"/>
        <w:lang w:val="id-ID"/>
      </w:rPr>
      <w:t>Page</w:t>
    </w:r>
    <w:proofErr w:type="spellEnd"/>
    <w:r w:rsidRPr="005F794B">
      <w:rPr>
        <w:rStyle w:val="NomorHalaman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</w:t>
        </w:r>
        <w:proofErr w:type="spellStart"/>
        <w:r w:rsidRPr="005F794B">
          <w:rPr>
            <w:i/>
            <w:sz w:val="20"/>
            <w:szCs w:val="20"/>
            <w:lang w:val="id-ID"/>
          </w:rPr>
          <w:t>of</w:t>
        </w:r>
        <w:proofErr w:type="spellEnd"/>
        <w:r w:rsidRPr="005F794B">
          <w:rPr>
            <w:i/>
            <w:sz w:val="20"/>
            <w:szCs w:val="20"/>
            <w:lang w:val="id-ID"/>
          </w:rPr>
          <w:t xml:space="preserve">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300CEDA3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A2AD8D" w14:textId="77777777" w:rsidR="009C55E8" w:rsidRDefault="009C55E8" w:rsidP="00273E4A">
      <w:r>
        <w:separator/>
      </w:r>
    </w:p>
  </w:footnote>
  <w:footnote w:type="continuationSeparator" w:id="0">
    <w:p w14:paraId="5AF5ACAB" w14:textId="77777777" w:rsidR="009C55E8" w:rsidRDefault="009C55E8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KisiTabel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11C6D56F" w14:textId="77777777" w:rsidTr="005D0782">
      <w:tc>
        <w:tcPr>
          <w:tcW w:w="5220" w:type="dxa"/>
        </w:tcPr>
        <w:p w14:paraId="54360EA7" w14:textId="0871ABA6" w:rsidR="005D0782" w:rsidRPr="00815690" w:rsidRDefault="0031296F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184CF5">
            <w:rPr>
              <w:b/>
              <w:sz w:val="20"/>
            </w:rPr>
            <w:t>170220</w:t>
          </w:r>
        </w:p>
      </w:tc>
      <w:tc>
        <w:tcPr>
          <w:tcW w:w="5220" w:type="dxa"/>
        </w:tcPr>
        <w:p w14:paraId="38DD02F2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13F6BCCC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7BB59DCC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B51B" w14:textId="77777777" w:rsidR="005B66A9" w:rsidRDefault="005B66A9" w:rsidP="00BE0705">
    <w:pPr>
      <w:pStyle w:val="Header"/>
      <w:tabs>
        <w:tab w:val="clear" w:pos="9360"/>
        <w:tab w:val="right" w:pos="9810"/>
      </w:tabs>
    </w:pPr>
    <w:proofErr w:type="spellStart"/>
    <w:r w:rsidRPr="00876A58">
      <w:rPr>
        <w:b/>
        <w:sz w:val="20"/>
        <w:lang w:val="id-ID"/>
      </w:rPr>
      <w:t>ddmmyy</w:t>
    </w:r>
    <w:proofErr w:type="spellEnd"/>
    <w:r w:rsidRPr="00876A58">
      <w:rPr>
        <w:b/>
        <w:sz w:val="20"/>
        <w:lang w:val="id-ID"/>
      </w:rPr>
      <w:t>/&lt;</w:t>
    </w:r>
    <w:proofErr w:type="spellStart"/>
    <w:r w:rsidRPr="00876A58">
      <w:rPr>
        <w:b/>
        <w:sz w:val="20"/>
        <w:lang w:val="id-ID"/>
      </w:rPr>
      <w:t>Initial</w:t>
    </w:r>
    <w:proofErr w:type="spellEnd"/>
    <w:r w:rsidRPr="00876A58">
      <w:rPr>
        <w:b/>
        <w:sz w:val="20"/>
        <w:lang w:val="id-ID"/>
      </w:rPr>
      <w:t>&gt;/&lt;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Code1[-</w:t>
    </w:r>
    <w:proofErr w:type="spellStart"/>
    <w:r w:rsidRPr="00876A58">
      <w:rPr>
        <w:b/>
        <w:sz w:val="20"/>
        <w:lang w:val="id-ID"/>
      </w:rPr>
      <w:t>Subject</w:t>
    </w:r>
    <w:proofErr w:type="spellEnd"/>
    <w:r w:rsidRPr="00876A58">
      <w:rPr>
        <w:b/>
        <w:sz w:val="20"/>
        <w:lang w:val="id-ID"/>
      </w:rPr>
      <w:t xml:space="preserve">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4FBE9C"/>
    <w:multiLevelType w:val="singleLevel"/>
    <w:tmpl w:val="844FBE9C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abstractNum w:abstractNumId="1" w15:restartNumberingAfterBreak="0">
    <w:nsid w:val="88E096C3"/>
    <w:multiLevelType w:val="multilevel"/>
    <w:tmpl w:val="88E096C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0F0606"/>
    <w:multiLevelType w:val="hybridMultilevel"/>
    <w:tmpl w:val="16761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A523FA"/>
    <w:multiLevelType w:val="hybridMultilevel"/>
    <w:tmpl w:val="C4B26FE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E3CF9"/>
    <w:multiLevelType w:val="hybridMultilevel"/>
    <w:tmpl w:val="B718BEC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24053AB"/>
    <w:multiLevelType w:val="hybridMultilevel"/>
    <w:tmpl w:val="034E17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B40CE4"/>
    <w:multiLevelType w:val="hybridMultilevel"/>
    <w:tmpl w:val="95E4C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C3726C"/>
    <w:multiLevelType w:val="hybridMultilevel"/>
    <w:tmpl w:val="54909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A07A6"/>
    <w:multiLevelType w:val="hybridMultilevel"/>
    <w:tmpl w:val="2F7E4BA2"/>
    <w:lvl w:ilvl="0" w:tplc="3642CD4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D1A8F"/>
    <w:multiLevelType w:val="hybridMultilevel"/>
    <w:tmpl w:val="5F26A138"/>
    <w:lvl w:ilvl="0" w:tplc="9F805C1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0446C"/>
    <w:multiLevelType w:val="singleLevel"/>
    <w:tmpl w:val="4A70446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F72146"/>
    <w:multiLevelType w:val="hybridMultilevel"/>
    <w:tmpl w:val="10F03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7"/>
  </w:num>
  <w:num w:numId="4">
    <w:abstractNumId w:val="11"/>
  </w:num>
  <w:num w:numId="5">
    <w:abstractNumId w:val="18"/>
  </w:num>
  <w:num w:numId="6">
    <w:abstractNumId w:val="16"/>
  </w:num>
  <w:num w:numId="7">
    <w:abstractNumId w:val="19"/>
  </w:num>
  <w:num w:numId="8">
    <w:abstractNumId w:val="2"/>
  </w:num>
  <w:num w:numId="9">
    <w:abstractNumId w:val="8"/>
  </w:num>
  <w:num w:numId="10">
    <w:abstractNumId w:val="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</w:num>
  <w:num w:numId="13">
    <w:abstractNumId w:val="15"/>
    <w:lvlOverride w:ilvl="0">
      <w:startOverride w:val="1"/>
    </w:lvlOverride>
  </w:num>
  <w:num w:numId="14">
    <w:abstractNumId w:val="1"/>
  </w:num>
  <w:num w:numId="15">
    <w:abstractNumId w:val="0"/>
  </w:num>
  <w:num w:numId="16">
    <w:abstractNumId w:val="13"/>
  </w:num>
  <w:num w:numId="17">
    <w:abstractNumId w:val="14"/>
  </w:num>
  <w:num w:numId="18">
    <w:abstractNumId w:val="15"/>
  </w:num>
  <w:num w:numId="19">
    <w:abstractNumId w:val="7"/>
  </w:num>
  <w:num w:numId="20">
    <w:abstractNumId w:val="12"/>
  </w:num>
  <w:num w:numId="21">
    <w:abstractNumId w:val="21"/>
  </w:num>
  <w:num w:numId="22">
    <w:abstractNumId w:val="9"/>
  </w:num>
  <w:num w:numId="23">
    <w:abstractNumId w:val="3"/>
  </w:num>
  <w:num w:numId="24">
    <w:abstractNumId w:val="6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gUALWAqqCwAAAA="/>
  </w:docVars>
  <w:rsids>
    <w:rsidRoot w:val="00B9609E"/>
    <w:rsid w:val="000140C2"/>
    <w:rsid w:val="00020F10"/>
    <w:rsid w:val="0003081F"/>
    <w:rsid w:val="0004590E"/>
    <w:rsid w:val="00051154"/>
    <w:rsid w:val="00063051"/>
    <w:rsid w:val="00065034"/>
    <w:rsid w:val="000678E8"/>
    <w:rsid w:val="00072DE7"/>
    <w:rsid w:val="000732DF"/>
    <w:rsid w:val="000773A7"/>
    <w:rsid w:val="00091CB0"/>
    <w:rsid w:val="000A0C90"/>
    <w:rsid w:val="000A23D8"/>
    <w:rsid w:val="000A3F41"/>
    <w:rsid w:val="000B69D0"/>
    <w:rsid w:val="000C3015"/>
    <w:rsid w:val="000C5348"/>
    <w:rsid w:val="000D0BD5"/>
    <w:rsid w:val="000E450D"/>
    <w:rsid w:val="000F057A"/>
    <w:rsid w:val="000F1EBF"/>
    <w:rsid w:val="000F3EB6"/>
    <w:rsid w:val="000F7CFC"/>
    <w:rsid w:val="000F7FC6"/>
    <w:rsid w:val="001128D4"/>
    <w:rsid w:val="00121136"/>
    <w:rsid w:val="00122BC2"/>
    <w:rsid w:val="00126822"/>
    <w:rsid w:val="00131DAA"/>
    <w:rsid w:val="00132FA5"/>
    <w:rsid w:val="00145C2E"/>
    <w:rsid w:val="00150E94"/>
    <w:rsid w:val="00151847"/>
    <w:rsid w:val="00154950"/>
    <w:rsid w:val="0015698F"/>
    <w:rsid w:val="001754AE"/>
    <w:rsid w:val="00183F26"/>
    <w:rsid w:val="001955A6"/>
    <w:rsid w:val="001A300E"/>
    <w:rsid w:val="001B3A2E"/>
    <w:rsid w:val="001C1C0B"/>
    <w:rsid w:val="001D4810"/>
    <w:rsid w:val="001E4042"/>
    <w:rsid w:val="001E637E"/>
    <w:rsid w:val="001E7ABE"/>
    <w:rsid w:val="001F32AF"/>
    <w:rsid w:val="001F64B6"/>
    <w:rsid w:val="00213BA0"/>
    <w:rsid w:val="00224780"/>
    <w:rsid w:val="00225B88"/>
    <w:rsid w:val="00232544"/>
    <w:rsid w:val="002353B4"/>
    <w:rsid w:val="00235C36"/>
    <w:rsid w:val="002376FA"/>
    <w:rsid w:val="00255D6B"/>
    <w:rsid w:val="0027362A"/>
    <w:rsid w:val="00273E4A"/>
    <w:rsid w:val="0028107E"/>
    <w:rsid w:val="00281799"/>
    <w:rsid w:val="002833DC"/>
    <w:rsid w:val="002841B3"/>
    <w:rsid w:val="00291CB4"/>
    <w:rsid w:val="002956DC"/>
    <w:rsid w:val="00296DA6"/>
    <w:rsid w:val="002A07C0"/>
    <w:rsid w:val="002A138B"/>
    <w:rsid w:val="002A66E0"/>
    <w:rsid w:val="002B00F2"/>
    <w:rsid w:val="002B7CDD"/>
    <w:rsid w:val="002C3AC5"/>
    <w:rsid w:val="002C7FC0"/>
    <w:rsid w:val="002D1472"/>
    <w:rsid w:val="002D7F31"/>
    <w:rsid w:val="002E3324"/>
    <w:rsid w:val="002F64EA"/>
    <w:rsid w:val="003002A2"/>
    <w:rsid w:val="00305136"/>
    <w:rsid w:val="003054E4"/>
    <w:rsid w:val="0031296F"/>
    <w:rsid w:val="003139B3"/>
    <w:rsid w:val="00320C87"/>
    <w:rsid w:val="00321362"/>
    <w:rsid w:val="00323347"/>
    <w:rsid w:val="0032387C"/>
    <w:rsid w:val="00336940"/>
    <w:rsid w:val="003432E6"/>
    <w:rsid w:val="003439D3"/>
    <w:rsid w:val="00355E4C"/>
    <w:rsid w:val="0036420F"/>
    <w:rsid w:val="0036669F"/>
    <w:rsid w:val="00366844"/>
    <w:rsid w:val="0037553B"/>
    <w:rsid w:val="0038319D"/>
    <w:rsid w:val="0038376D"/>
    <w:rsid w:val="00384C7B"/>
    <w:rsid w:val="00387D06"/>
    <w:rsid w:val="003A1788"/>
    <w:rsid w:val="003A562A"/>
    <w:rsid w:val="003B1D05"/>
    <w:rsid w:val="003B27CC"/>
    <w:rsid w:val="003B5F77"/>
    <w:rsid w:val="003C0A29"/>
    <w:rsid w:val="003C1CE6"/>
    <w:rsid w:val="003D7084"/>
    <w:rsid w:val="003E27B2"/>
    <w:rsid w:val="003F71D2"/>
    <w:rsid w:val="004074A1"/>
    <w:rsid w:val="00420AFF"/>
    <w:rsid w:val="00422134"/>
    <w:rsid w:val="00434FFC"/>
    <w:rsid w:val="00435796"/>
    <w:rsid w:val="004447DE"/>
    <w:rsid w:val="00446550"/>
    <w:rsid w:val="00446D31"/>
    <w:rsid w:val="004501BB"/>
    <w:rsid w:val="0045099A"/>
    <w:rsid w:val="0045325D"/>
    <w:rsid w:val="004564E4"/>
    <w:rsid w:val="004633AF"/>
    <w:rsid w:val="0046440B"/>
    <w:rsid w:val="00465B46"/>
    <w:rsid w:val="00470964"/>
    <w:rsid w:val="004716A8"/>
    <w:rsid w:val="00494E4C"/>
    <w:rsid w:val="004A6F1F"/>
    <w:rsid w:val="004B47B5"/>
    <w:rsid w:val="004B6AFE"/>
    <w:rsid w:val="004C0F0C"/>
    <w:rsid w:val="004C1738"/>
    <w:rsid w:val="004D176C"/>
    <w:rsid w:val="004D27FC"/>
    <w:rsid w:val="004E7352"/>
    <w:rsid w:val="004F485B"/>
    <w:rsid w:val="004F4C91"/>
    <w:rsid w:val="00507FA8"/>
    <w:rsid w:val="00520E03"/>
    <w:rsid w:val="00523EE4"/>
    <w:rsid w:val="005302F8"/>
    <w:rsid w:val="005314B7"/>
    <w:rsid w:val="00533047"/>
    <w:rsid w:val="00535DA7"/>
    <w:rsid w:val="00537AA3"/>
    <w:rsid w:val="005447D7"/>
    <w:rsid w:val="0055410B"/>
    <w:rsid w:val="00554674"/>
    <w:rsid w:val="00556E41"/>
    <w:rsid w:val="00571B72"/>
    <w:rsid w:val="00582417"/>
    <w:rsid w:val="00582E4C"/>
    <w:rsid w:val="0059152C"/>
    <w:rsid w:val="0059365F"/>
    <w:rsid w:val="005A072D"/>
    <w:rsid w:val="005A231F"/>
    <w:rsid w:val="005A31E0"/>
    <w:rsid w:val="005A32DD"/>
    <w:rsid w:val="005B07D4"/>
    <w:rsid w:val="005B3392"/>
    <w:rsid w:val="005B66A9"/>
    <w:rsid w:val="005C156C"/>
    <w:rsid w:val="005C19B6"/>
    <w:rsid w:val="005D0782"/>
    <w:rsid w:val="005F47E6"/>
    <w:rsid w:val="005F794B"/>
    <w:rsid w:val="0060201C"/>
    <w:rsid w:val="0060486C"/>
    <w:rsid w:val="00627BEE"/>
    <w:rsid w:val="00632C78"/>
    <w:rsid w:val="00635EE5"/>
    <w:rsid w:val="00643F75"/>
    <w:rsid w:val="00650092"/>
    <w:rsid w:val="00655B3F"/>
    <w:rsid w:val="00664137"/>
    <w:rsid w:val="00673488"/>
    <w:rsid w:val="0067443D"/>
    <w:rsid w:val="0067536A"/>
    <w:rsid w:val="006837D9"/>
    <w:rsid w:val="0069182C"/>
    <w:rsid w:val="00692184"/>
    <w:rsid w:val="006A531F"/>
    <w:rsid w:val="006B6790"/>
    <w:rsid w:val="006D36BC"/>
    <w:rsid w:val="006E660D"/>
    <w:rsid w:val="006F48B0"/>
    <w:rsid w:val="006F4D80"/>
    <w:rsid w:val="00701ECA"/>
    <w:rsid w:val="00710A00"/>
    <w:rsid w:val="00712700"/>
    <w:rsid w:val="00720962"/>
    <w:rsid w:val="0072245D"/>
    <w:rsid w:val="00737595"/>
    <w:rsid w:val="00743915"/>
    <w:rsid w:val="0075206E"/>
    <w:rsid w:val="007667C9"/>
    <w:rsid w:val="00776607"/>
    <w:rsid w:val="00787247"/>
    <w:rsid w:val="007B5A6A"/>
    <w:rsid w:val="007C1C37"/>
    <w:rsid w:val="007C4620"/>
    <w:rsid w:val="007D0A66"/>
    <w:rsid w:val="007E0EE7"/>
    <w:rsid w:val="007F04E7"/>
    <w:rsid w:val="00804803"/>
    <w:rsid w:val="00810737"/>
    <w:rsid w:val="00811C48"/>
    <w:rsid w:val="00815690"/>
    <w:rsid w:val="00815DB3"/>
    <w:rsid w:val="00830269"/>
    <w:rsid w:val="0083459F"/>
    <w:rsid w:val="0083780E"/>
    <w:rsid w:val="008462AC"/>
    <w:rsid w:val="008674E6"/>
    <w:rsid w:val="00876001"/>
    <w:rsid w:val="00876A58"/>
    <w:rsid w:val="00885A82"/>
    <w:rsid w:val="008939EF"/>
    <w:rsid w:val="00894072"/>
    <w:rsid w:val="00895B8D"/>
    <w:rsid w:val="008B212E"/>
    <w:rsid w:val="008B7541"/>
    <w:rsid w:val="008C1A4A"/>
    <w:rsid w:val="008D1B94"/>
    <w:rsid w:val="008D411F"/>
    <w:rsid w:val="008E302B"/>
    <w:rsid w:val="009010C1"/>
    <w:rsid w:val="00901A30"/>
    <w:rsid w:val="0090372F"/>
    <w:rsid w:val="00917E5E"/>
    <w:rsid w:val="00932B6E"/>
    <w:rsid w:val="0093677F"/>
    <w:rsid w:val="00937B93"/>
    <w:rsid w:val="00944ADA"/>
    <w:rsid w:val="009503D7"/>
    <w:rsid w:val="00953826"/>
    <w:rsid w:val="009568C5"/>
    <w:rsid w:val="00961A2D"/>
    <w:rsid w:val="0097243E"/>
    <w:rsid w:val="00973849"/>
    <w:rsid w:val="009832E4"/>
    <w:rsid w:val="00986482"/>
    <w:rsid w:val="009A2464"/>
    <w:rsid w:val="009A3737"/>
    <w:rsid w:val="009A5800"/>
    <w:rsid w:val="009B082B"/>
    <w:rsid w:val="009C55E8"/>
    <w:rsid w:val="009C7801"/>
    <w:rsid w:val="009E17C5"/>
    <w:rsid w:val="009E29D9"/>
    <w:rsid w:val="00A01E1F"/>
    <w:rsid w:val="00A12565"/>
    <w:rsid w:val="00A1473C"/>
    <w:rsid w:val="00A26C17"/>
    <w:rsid w:val="00A32343"/>
    <w:rsid w:val="00A344F2"/>
    <w:rsid w:val="00A46082"/>
    <w:rsid w:val="00A50AF3"/>
    <w:rsid w:val="00A52AB7"/>
    <w:rsid w:val="00A53D38"/>
    <w:rsid w:val="00A552D5"/>
    <w:rsid w:val="00A563FA"/>
    <w:rsid w:val="00A77006"/>
    <w:rsid w:val="00A933D3"/>
    <w:rsid w:val="00AA04F0"/>
    <w:rsid w:val="00AA1407"/>
    <w:rsid w:val="00AA56B2"/>
    <w:rsid w:val="00AA655A"/>
    <w:rsid w:val="00AB0E0A"/>
    <w:rsid w:val="00AB1D85"/>
    <w:rsid w:val="00AB42BB"/>
    <w:rsid w:val="00AC0C63"/>
    <w:rsid w:val="00AC5D98"/>
    <w:rsid w:val="00AD0B16"/>
    <w:rsid w:val="00AD105F"/>
    <w:rsid w:val="00AD2114"/>
    <w:rsid w:val="00AD7B46"/>
    <w:rsid w:val="00AE0583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46A12"/>
    <w:rsid w:val="00B517FB"/>
    <w:rsid w:val="00B57D08"/>
    <w:rsid w:val="00B669EC"/>
    <w:rsid w:val="00B67595"/>
    <w:rsid w:val="00B7140C"/>
    <w:rsid w:val="00B74705"/>
    <w:rsid w:val="00B76387"/>
    <w:rsid w:val="00B81979"/>
    <w:rsid w:val="00B948DA"/>
    <w:rsid w:val="00B9609E"/>
    <w:rsid w:val="00BB1157"/>
    <w:rsid w:val="00BB4599"/>
    <w:rsid w:val="00BB774E"/>
    <w:rsid w:val="00BC6DE8"/>
    <w:rsid w:val="00BD6C0D"/>
    <w:rsid w:val="00BE0705"/>
    <w:rsid w:val="00BE23E2"/>
    <w:rsid w:val="00BE32CD"/>
    <w:rsid w:val="00BF2997"/>
    <w:rsid w:val="00BF3DB3"/>
    <w:rsid w:val="00BF7C45"/>
    <w:rsid w:val="00C25F66"/>
    <w:rsid w:val="00C44051"/>
    <w:rsid w:val="00C525FC"/>
    <w:rsid w:val="00C5389F"/>
    <w:rsid w:val="00C56C03"/>
    <w:rsid w:val="00C57A8A"/>
    <w:rsid w:val="00C57FE8"/>
    <w:rsid w:val="00C6549A"/>
    <w:rsid w:val="00C8483C"/>
    <w:rsid w:val="00C915BF"/>
    <w:rsid w:val="00C91951"/>
    <w:rsid w:val="00CB1AB5"/>
    <w:rsid w:val="00CB24F7"/>
    <w:rsid w:val="00CB3B33"/>
    <w:rsid w:val="00CB513E"/>
    <w:rsid w:val="00CB736B"/>
    <w:rsid w:val="00CC15AA"/>
    <w:rsid w:val="00CC2A83"/>
    <w:rsid w:val="00CD2856"/>
    <w:rsid w:val="00CD6166"/>
    <w:rsid w:val="00CD64BC"/>
    <w:rsid w:val="00CF11B0"/>
    <w:rsid w:val="00CF75DE"/>
    <w:rsid w:val="00D14B4D"/>
    <w:rsid w:val="00D211CB"/>
    <w:rsid w:val="00D22C95"/>
    <w:rsid w:val="00D30822"/>
    <w:rsid w:val="00D32D66"/>
    <w:rsid w:val="00D3685C"/>
    <w:rsid w:val="00D37E0D"/>
    <w:rsid w:val="00D47C75"/>
    <w:rsid w:val="00D60A6D"/>
    <w:rsid w:val="00D677B3"/>
    <w:rsid w:val="00D678A2"/>
    <w:rsid w:val="00D67DFC"/>
    <w:rsid w:val="00D67FA8"/>
    <w:rsid w:val="00D8635E"/>
    <w:rsid w:val="00D95848"/>
    <w:rsid w:val="00D965C0"/>
    <w:rsid w:val="00DA4228"/>
    <w:rsid w:val="00DA4A85"/>
    <w:rsid w:val="00DA5FB3"/>
    <w:rsid w:val="00DB0A75"/>
    <w:rsid w:val="00DB45DA"/>
    <w:rsid w:val="00DC4B9D"/>
    <w:rsid w:val="00DC700A"/>
    <w:rsid w:val="00DE2FA6"/>
    <w:rsid w:val="00DE6DC4"/>
    <w:rsid w:val="00DF2179"/>
    <w:rsid w:val="00DF224B"/>
    <w:rsid w:val="00DF718C"/>
    <w:rsid w:val="00E02AB5"/>
    <w:rsid w:val="00E0375C"/>
    <w:rsid w:val="00E03DA9"/>
    <w:rsid w:val="00E047D9"/>
    <w:rsid w:val="00E05C66"/>
    <w:rsid w:val="00E32C0E"/>
    <w:rsid w:val="00E335DA"/>
    <w:rsid w:val="00E369BC"/>
    <w:rsid w:val="00E36B77"/>
    <w:rsid w:val="00E36EA8"/>
    <w:rsid w:val="00E37F4E"/>
    <w:rsid w:val="00E43BD8"/>
    <w:rsid w:val="00E47FC2"/>
    <w:rsid w:val="00E502A7"/>
    <w:rsid w:val="00E50448"/>
    <w:rsid w:val="00E53166"/>
    <w:rsid w:val="00E642BF"/>
    <w:rsid w:val="00E660C4"/>
    <w:rsid w:val="00E83F0C"/>
    <w:rsid w:val="00EA39E3"/>
    <w:rsid w:val="00EA6AA4"/>
    <w:rsid w:val="00EA700A"/>
    <w:rsid w:val="00EB3283"/>
    <w:rsid w:val="00EB5190"/>
    <w:rsid w:val="00EB7CD4"/>
    <w:rsid w:val="00ED5890"/>
    <w:rsid w:val="00EE4239"/>
    <w:rsid w:val="00EE71C4"/>
    <w:rsid w:val="00EF17AC"/>
    <w:rsid w:val="00F0575D"/>
    <w:rsid w:val="00F13CC9"/>
    <w:rsid w:val="00F2094B"/>
    <w:rsid w:val="00F22A92"/>
    <w:rsid w:val="00F2325C"/>
    <w:rsid w:val="00F2595B"/>
    <w:rsid w:val="00F36E33"/>
    <w:rsid w:val="00F50A55"/>
    <w:rsid w:val="00F53807"/>
    <w:rsid w:val="00F712CE"/>
    <w:rsid w:val="00F80742"/>
    <w:rsid w:val="00F825F9"/>
    <w:rsid w:val="00F955DA"/>
    <w:rsid w:val="00F958F0"/>
    <w:rsid w:val="00FA41A2"/>
    <w:rsid w:val="00FC245F"/>
    <w:rsid w:val="00FE7E02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94952BE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Judul7">
    <w:name w:val="heading 7"/>
    <w:basedOn w:val="Normal"/>
    <w:next w:val="Normal"/>
    <w:link w:val="Judul7K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iasa">
    <w:name w:val="Plain Text"/>
    <w:aliases w:val=" Char,Char Char,Char Char Char,Char"/>
    <w:basedOn w:val="Normal"/>
    <w:link w:val="TeksBiasaK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TeksBiasaKAR">
    <w:name w:val="Teks Biasa KAR"/>
    <w:aliases w:val=" Char KAR,Char Char KAR,Char Char Char KAR,Char KAR"/>
    <w:basedOn w:val="FontParagrafDefault"/>
    <w:link w:val="TeksBiasa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Judul">
    <w:name w:val="Title"/>
    <w:basedOn w:val="Normal"/>
    <w:link w:val="JudulK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JudulKAR">
    <w:name w:val="Judul KAR"/>
    <w:basedOn w:val="FontParagrafDefault"/>
    <w:link w:val="Judul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Judul7KAR">
    <w:name w:val="Judul 7 KAR"/>
    <w:basedOn w:val="FontParagrafDefault"/>
    <w:link w:val="Judul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TeksBalon">
    <w:name w:val="Balloon Text"/>
    <w:basedOn w:val="Normal"/>
    <w:link w:val="TeksBalonK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K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KAR">
    <w:name w:val="Header KAR"/>
    <w:basedOn w:val="FontParagrafDefaul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K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KAR">
    <w:name w:val="Footer KAR"/>
    <w:basedOn w:val="FontParagrafDefaul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NomorHalaman">
    <w:name w:val="page number"/>
    <w:basedOn w:val="FontParagrafDefault"/>
    <w:rsid w:val="0093677F"/>
  </w:style>
  <w:style w:type="character" w:customStyle="1" w:styleId="longtext">
    <w:name w:val="long_text"/>
    <w:basedOn w:val="FontParagrafDefault"/>
    <w:rsid w:val="00737595"/>
  </w:style>
  <w:style w:type="character" w:styleId="ReferensiKomentar">
    <w:name w:val="annotation reference"/>
    <w:basedOn w:val="FontParagrafDefault"/>
    <w:uiPriority w:val="99"/>
    <w:semiHidden/>
    <w:unhideWhenUsed/>
    <w:rsid w:val="000F057A"/>
    <w:rPr>
      <w:sz w:val="16"/>
      <w:szCs w:val="16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0F057A"/>
    <w:rPr>
      <w:sz w:val="20"/>
      <w:szCs w:val="20"/>
    </w:rPr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0F057A"/>
    <w:rPr>
      <w:b/>
      <w:bCs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KisiTabel">
    <w:name w:val="Table Grid"/>
    <w:basedOn w:val="Tabel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terangan">
    <w:name w:val="caption"/>
    <w:basedOn w:val="Normal"/>
    <w:next w:val="Normal"/>
    <w:uiPriority w:val="35"/>
    <w:unhideWhenUsed/>
    <w:qFormat/>
    <w:rsid w:val="00D67FA8"/>
    <w:rPr>
      <w:rFonts w:eastAsia="SimHei" w:cs="Arial"/>
      <w:i/>
      <w:sz w:val="20"/>
    </w:rPr>
  </w:style>
  <w:style w:type="paragraph" w:styleId="DaftarParagraf">
    <w:name w:val="List Paragraph"/>
    <w:basedOn w:val="Normal"/>
    <w:uiPriority w:val="34"/>
    <w:qFormat/>
    <w:rsid w:val="00E37F4E"/>
    <w:pPr>
      <w:ind w:left="720"/>
      <w:contextualSpacing/>
    </w:pPr>
  </w:style>
  <w:style w:type="table" w:styleId="TabelDaftar3">
    <w:name w:val="List Table 3"/>
    <w:basedOn w:val="TabelNormal"/>
    <w:uiPriority w:val="48"/>
    <w:rsid w:val="00E37F4E"/>
    <w:pPr>
      <w:spacing w:after="0" w:line="240" w:lineRule="auto"/>
    </w:pPr>
    <w:rPr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Kisi4">
    <w:name w:val="Grid Table 4"/>
    <w:basedOn w:val="TabelNormal"/>
    <w:uiPriority w:val="49"/>
    <w:rsid w:val="00EE4239"/>
    <w:pPr>
      <w:spacing w:after="0" w:line="240" w:lineRule="auto"/>
    </w:pPr>
    <w:rPr>
      <w:sz w:val="20"/>
      <w:szCs w:val="20"/>
      <w:lang w:val="en-GB" w:eastAsia="zh-CN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image" Target="media/image6.png" /><Relationship Id="rId18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image" Target="media/image5.png" /><Relationship Id="rId17" Type="http://schemas.openxmlformats.org/officeDocument/2006/relationships/header" Target="header2.xml" /><Relationship Id="rId2" Type="http://schemas.openxmlformats.org/officeDocument/2006/relationships/numbering" Target="numbering.xml" /><Relationship Id="rId16" Type="http://schemas.openxmlformats.org/officeDocument/2006/relationships/footer" Target="footer1.xm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header" Target="header1.xml" /><Relationship Id="rId10" Type="http://schemas.openxmlformats.org/officeDocument/2006/relationships/image" Target="media/image3.png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image" Target="media/image7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 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78656-544C-4942-B582-0801F2D100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20120510%20FM-BINUS-AA-FPT-66-R%20Template%20Soal.dotx</Template>
  <TotalTime>0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EDWARD</cp:lastModifiedBy>
  <cp:revision>2</cp:revision>
  <dcterms:created xsi:type="dcterms:W3CDTF">2020-03-26T06:00:00Z</dcterms:created>
  <dcterms:modified xsi:type="dcterms:W3CDTF">2020-03-26T06:00:00Z</dcterms:modified>
</cp:coreProperties>
</file>