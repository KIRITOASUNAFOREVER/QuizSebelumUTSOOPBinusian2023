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7FF40887" w:rsidR="00811C48" w:rsidRPr="001E7ABE" w:rsidRDefault="00D965C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ssignment </w:t>
            </w:r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0EAC" w14:textId="6D4620C8" w:rsidR="00321362" w:rsidRPr="00B67595" w:rsidRDefault="004C7A3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bookmarkStart w:id="0" w:name="_GoBack"/>
            <w:bookmarkEnd w:id="0"/>
            <w:r w:rsidRPr="004C7A3E">
              <w:rPr>
                <w:rFonts w:ascii="Arial Narrow" w:hAnsi="Arial Narrow" w:cs="Tahoma"/>
                <w:sz w:val="36"/>
              </w:rPr>
              <w:t>COMP6175 | T0044</w:t>
            </w:r>
            <w:r w:rsidR="00EA700A" w:rsidRPr="00EA700A">
              <w:rPr>
                <w:rFonts w:ascii="Arial Narrow" w:hAnsi="Arial Narrow" w:cs="Tahoma"/>
                <w:sz w:val="36"/>
              </w:rPr>
              <w:t xml:space="preserve"> </w:t>
            </w:r>
          </w:p>
          <w:p w14:paraId="4E2F9940" w14:textId="7FB3106F" w:rsidR="00235C36" w:rsidRPr="00876A58" w:rsidRDefault="00885A8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85A82"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3A909069" w:rsidR="00F80742" w:rsidRPr="00DF718C" w:rsidRDefault="00D72ED6" w:rsidP="00CC15AA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2EE943AB" w:rsidR="000732DF" w:rsidRPr="00D72ED6" w:rsidRDefault="00953826" w:rsidP="0069182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72ED6">
              <w:rPr>
                <w:rFonts w:ascii="Arial" w:hAnsi="Arial" w:cs="Arial"/>
                <w:b/>
                <w:sz w:val="20"/>
              </w:rPr>
              <w:t>E203-COMP6175-WR01-01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37C71426" w:rsidR="00535DA7" w:rsidRPr="00E369BC" w:rsidRDefault="0031296F" w:rsidP="003E27B2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6D6D55E8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6A531F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E22E45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0AB5454" w14:textId="204514AC" w:rsidR="00EE4239" w:rsidRPr="009B082B" w:rsidRDefault="00E32C0E" w:rsidP="009B082B">
      <w:pPr>
        <w:spacing w:before="240" w:after="240" w:line="360" w:lineRule="auto"/>
        <w:jc w:val="center"/>
        <w:rPr>
          <w:b/>
          <w:bCs/>
        </w:rPr>
      </w:pPr>
      <w:r>
        <w:rPr>
          <w:b/>
          <w:bCs/>
        </w:rPr>
        <w:t>Shoe Shop</w:t>
      </w:r>
    </w:p>
    <w:p w14:paraId="77CF16E5" w14:textId="6D1F3445" w:rsidR="00EE4239" w:rsidRDefault="00225B88" w:rsidP="00507FA8">
      <w:pPr>
        <w:spacing w:line="360" w:lineRule="auto"/>
        <w:ind w:firstLine="720"/>
        <w:jc w:val="both"/>
      </w:pPr>
      <w:r>
        <w:rPr>
          <w:b/>
          <w:bCs/>
        </w:rPr>
        <w:t>Shoe Shop</w:t>
      </w:r>
      <w:r w:rsidR="00EE4239" w:rsidRPr="009B082B">
        <w:rPr>
          <w:b/>
          <w:bCs/>
        </w:rPr>
        <w:t xml:space="preserve"> </w:t>
      </w:r>
      <w:r w:rsidR="00EE4239" w:rsidRPr="009B082B">
        <w:t>is</w:t>
      </w:r>
      <w:r>
        <w:t xml:space="preserve"> a popular local shoe seller that </w:t>
      </w:r>
      <w:r w:rsidR="00AF2AE8">
        <w:t>is in</w:t>
      </w:r>
      <w:r>
        <w:t xml:space="preserve"> Jakarta, Indonesia</w:t>
      </w:r>
      <w:r w:rsidR="00EE4239" w:rsidRPr="009B082B">
        <w:t xml:space="preserve">. You as a programmer are asked to make </w:t>
      </w:r>
      <w:r>
        <w:t xml:space="preserve">a program for </w:t>
      </w:r>
      <w:r>
        <w:rPr>
          <w:b/>
          <w:bCs/>
        </w:rPr>
        <w:t>Shoe Shop’s admin</w:t>
      </w:r>
      <w:r w:rsidR="00EE4239" w:rsidRPr="009B082B">
        <w:rPr>
          <w:b/>
        </w:rPr>
        <w:t xml:space="preserve"> </w:t>
      </w:r>
      <w:r w:rsidR="00EE4239" w:rsidRPr="009B082B">
        <w:t xml:space="preserve">using </w:t>
      </w:r>
      <w:r w:rsidR="00EE4239" w:rsidRPr="009B082B">
        <w:rPr>
          <w:b/>
          <w:bCs/>
        </w:rPr>
        <w:t>Java Programming Language</w:t>
      </w:r>
      <w:r w:rsidR="00EE4239" w:rsidRPr="009B082B">
        <w:t xml:space="preserve"> with the following specifications:</w:t>
      </w:r>
    </w:p>
    <w:p w14:paraId="28EEC65B" w14:textId="6B3C4BBA" w:rsidR="00063051" w:rsidRDefault="00063051" w:rsidP="00507FA8">
      <w:pPr>
        <w:spacing w:line="360" w:lineRule="auto"/>
        <w:ind w:firstLine="720"/>
        <w:jc w:val="both"/>
      </w:pPr>
    </w:p>
    <w:p w14:paraId="03320108" w14:textId="6BBD9D03" w:rsidR="00063051" w:rsidRPr="00063051" w:rsidRDefault="00063051" w:rsidP="00DE6821">
      <w:pPr>
        <w:spacing w:line="360" w:lineRule="auto"/>
        <w:jc w:val="both"/>
      </w:pPr>
      <w:r>
        <w:t xml:space="preserve">First, the program will print </w:t>
      </w:r>
      <w:r>
        <w:rPr>
          <w:b/>
          <w:bCs/>
        </w:rPr>
        <w:t xml:space="preserve">main menu </w:t>
      </w:r>
      <w:r>
        <w:t>that consists of:</w:t>
      </w:r>
    </w:p>
    <w:p w14:paraId="2D4A4F4F" w14:textId="7CE58BCF" w:rsidR="00EE4239" w:rsidRPr="009B082B" w:rsidRDefault="00EE4239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9B082B">
        <w:rPr>
          <w:b/>
          <w:bCs/>
        </w:rPr>
        <w:t xml:space="preserve">View </w:t>
      </w:r>
      <w:r w:rsidR="00063051">
        <w:rPr>
          <w:b/>
          <w:bCs/>
        </w:rPr>
        <w:t>Shoes</w:t>
      </w:r>
    </w:p>
    <w:p w14:paraId="16D166C3" w14:textId="281D3317" w:rsidR="00EE4239" w:rsidRPr="009B082B" w:rsidRDefault="00EE4239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9B082B">
        <w:rPr>
          <w:b/>
          <w:bCs/>
        </w:rPr>
        <w:t>Add</w:t>
      </w:r>
      <w:r w:rsidR="00063051">
        <w:rPr>
          <w:b/>
          <w:bCs/>
        </w:rPr>
        <w:t xml:space="preserve"> Shoe</w:t>
      </w:r>
    </w:p>
    <w:p w14:paraId="7A60113E" w14:textId="531EDC5B" w:rsidR="00EE4239" w:rsidRPr="009B082B" w:rsidRDefault="00EE4239" w:rsidP="00DA4228">
      <w:pPr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9B082B">
        <w:rPr>
          <w:b/>
          <w:bCs/>
        </w:rPr>
        <w:t>Delete S</w:t>
      </w:r>
      <w:r w:rsidR="00063051">
        <w:rPr>
          <w:b/>
          <w:bCs/>
        </w:rPr>
        <w:t>hoe</w:t>
      </w:r>
    </w:p>
    <w:p w14:paraId="52825F86" w14:textId="77777777" w:rsidR="00EE4239" w:rsidRPr="009B082B" w:rsidRDefault="00EE4239" w:rsidP="00DA4228">
      <w:pPr>
        <w:numPr>
          <w:ilvl w:val="0"/>
          <w:numId w:val="15"/>
        </w:numPr>
        <w:spacing w:after="240" w:line="360" w:lineRule="auto"/>
        <w:jc w:val="both"/>
        <w:rPr>
          <w:b/>
          <w:bCs/>
        </w:rPr>
      </w:pPr>
      <w:r w:rsidRPr="009B082B">
        <w:rPr>
          <w:b/>
          <w:bCs/>
        </w:rPr>
        <w:t>Exit</w:t>
      </w:r>
    </w:p>
    <w:p w14:paraId="6E977603" w14:textId="5A6BF6E2" w:rsidR="00EE4239" w:rsidRDefault="000678E8" w:rsidP="009B08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2C789E" wp14:editId="0DFF9FCC">
            <wp:extent cx="6278880" cy="10210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02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6ED24" w14:textId="77777777" w:rsidR="00E50448" w:rsidRPr="009B082B" w:rsidRDefault="00E50448" w:rsidP="0059152C">
      <w:pPr>
        <w:keepNext/>
        <w:spacing w:line="360" w:lineRule="auto"/>
        <w:jc w:val="both"/>
      </w:pPr>
    </w:p>
    <w:p w14:paraId="2B51752A" w14:textId="013031DA" w:rsidR="00E47FC2" w:rsidRPr="005D53A0" w:rsidRDefault="00E47FC2" w:rsidP="00E47FC2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5D53A0">
        <w:t xml:space="preserve">If the user chooses </w:t>
      </w:r>
      <w:r w:rsidRPr="005D53A0">
        <w:rPr>
          <w:b/>
          <w:bCs/>
        </w:rPr>
        <w:t xml:space="preserve">View </w:t>
      </w:r>
      <w:r>
        <w:rPr>
          <w:b/>
          <w:bCs/>
        </w:rPr>
        <w:t>Shoes</w:t>
      </w:r>
      <w:r w:rsidRPr="005D53A0">
        <w:rPr>
          <w:b/>
          <w:bCs/>
        </w:rPr>
        <w:t xml:space="preserve"> (Menu 1)</w:t>
      </w:r>
      <w:r w:rsidRPr="005D53A0">
        <w:t>, then:</w:t>
      </w:r>
    </w:p>
    <w:p w14:paraId="6F088679" w14:textId="7E3A7710" w:rsidR="00E47FC2" w:rsidRPr="005D53A0" w:rsidRDefault="00E47FC2" w:rsidP="00E47FC2">
      <w:pPr>
        <w:numPr>
          <w:ilvl w:val="1"/>
          <w:numId w:val="14"/>
        </w:numPr>
        <w:spacing w:after="240" w:line="360" w:lineRule="auto"/>
        <w:jc w:val="both"/>
      </w:pPr>
      <w:r w:rsidRPr="005D53A0">
        <w:t xml:space="preserve">If </w:t>
      </w:r>
      <w:r w:rsidR="007D0A66" w:rsidRPr="00213BA0">
        <w:rPr>
          <w:b/>
          <w:bCs/>
        </w:rPr>
        <w:t xml:space="preserve">shoe </w:t>
      </w:r>
      <w:r w:rsidRPr="00213BA0">
        <w:rPr>
          <w:b/>
          <w:bCs/>
        </w:rPr>
        <w:t>list is empty</w:t>
      </w:r>
      <w:r w:rsidRPr="005D53A0">
        <w:t xml:space="preserve">, then </w:t>
      </w:r>
      <w:r w:rsidRPr="005D53A0">
        <w:rPr>
          <w:b/>
        </w:rPr>
        <w:t>show message “</w:t>
      </w:r>
      <w:r w:rsidR="00CF75DE">
        <w:rPr>
          <w:b/>
        </w:rPr>
        <w:t xml:space="preserve">No shoes </w:t>
      </w:r>
      <w:r w:rsidR="00D211CB">
        <w:rPr>
          <w:b/>
        </w:rPr>
        <w:t>available..</w:t>
      </w:r>
      <w:r w:rsidRPr="005D53A0">
        <w:rPr>
          <w:b/>
        </w:rPr>
        <w:t>”</w:t>
      </w:r>
    </w:p>
    <w:p w14:paraId="65EACC85" w14:textId="0EF98E17" w:rsidR="00E47FC2" w:rsidRPr="005D53A0" w:rsidRDefault="00DB45DA" w:rsidP="0067348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BD2777" wp14:editId="233FA81A">
            <wp:extent cx="6271260" cy="3276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4F263" w14:textId="367B621F" w:rsidR="00E47FC2" w:rsidRPr="005D53A0" w:rsidRDefault="00E47FC2" w:rsidP="00E47FC2">
      <w:pPr>
        <w:numPr>
          <w:ilvl w:val="1"/>
          <w:numId w:val="14"/>
        </w:numPr>
        <w:spacing w:after="240" w:line="360" w:lineRule="auto"/>
        <w:jc w:val="both"/>
      </w:pPr>
      <w:r w:rsidRPr="005D53A0">
        <w:t xml:space="preserve">Otherwise, </w:t>
      </w:r>
      <w:r w:rsidRPr="005D53A0">
        <w:rPr>
          <w:b/>
          <w:bCs/>
        </w:rPr>
        <w:t xml:space="preserve">show </w:t>
      </w:r>
      <w:r w:rsidRPr="00DA5FB3">
        <w:rPr>
          <w:b/>
        </w:rPr>
        <w:t xml:space="preserve">all </w:t>
      </w:r>
      <w:r w:rsidR="00673488" w:rsidRPr="00DA5FB3">
        <w:rPr>
          <w:b/>
        </w:rPr>
        <w:t>shoes</w:t>
      </w:r>
      <w:r w:rsidRPr="00DA5FB3">
        <w:rPr>
          <w:b/>
        </w:rPr>
        <w:t xml:space="preserve"> </w:t>
      </w:r>
      <w:r w:rsidR="004C1738" w:rsidRPr="00DA5FB3">
        <w:rPr>
          <w:b/>
        </w:rPr>
        <w:t>data</w:t>
      </w:r>
      <w:r w:rsidR="004C1738">
        <w:rPr>
          <w:bCs/>
        </w:rPr>
        <w:t xml:space="preserve"> </w:t>
      </w:r>
    </w:p>
    <w:p w14:paraId="67C3CBA1" w14:textId="081F2FC8" w:rsidR="00E47FC2" w:rsidRPr="005D53A0" w:rsidRDefault="00355E4C" w:rsidP="00E47FC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14558E" wp14:editId="31683F23">
            <wp:extent cx="6278880" cy="1927860"/>
            <wp:effectExtent l="19050" t="19050" r="2667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92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E20D1" w14:textId="77777777" w:rsidR="00E43BD8" w:rsidRPr="009B082B" w:rsidRDefault="00E43BD8" w:rsidP="001754AE">
      <w:pPr>
        <w:spacing w:line="360" w:lineRule="auto"/>
        <w:jc w:val="center"/>
      </w:pPr>
    </w:p>
    <w:p w14:paraId="4BED7FE1" w14:textId="0CB581C6" w:rsidR="00EE4239" w:rsidRPr="009B082B" w:rsidRDefault="00EE4239" w:rsidP="009B082B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t xml:space="preserve">If the user chooses </w:t>
      </w:r>
      <w:r w:rsidRPr="009B082B">
        <w:rPr>
          <w:b/>
          <w:bCs/>
        </w:rPr>
        <w:t xml:space="preserve">Add </w:t>
      </w:r>
      <w:r w:rsidR="00AA56B2">
        <w:rPr>
          <w:b/>
          <w:bCs/>
        </w:rPr>
        <w:t>Shoe</w:t>
      </w:r>
      <w:r w:rsidRPr="009B082B">
        <w:rPr>
          <w:b/>
          <w:bCs/>
        </w:rPr>
        <w:t xml:space="preserve"> (Menu 2)</w:t>
      </w:r>
      <w:r w:rsidRPr="009B082B">
        <w:t>, then:</w:t>
      </w:r>
    </w:p>
    <w:p w14:paraId="714FB147" w14:textId="77777777" w:rsidR="00EE4239" w:rsidRPr="009B082B" w:rsidRDefault="00EE4239" w:rsidP="009B082B">
      <w:pPr>
        <w:numPr>
          <w:ilvl w:val="1"/>
          <w:numId w:val="14"/>
        </w:numPr>
        <w:spacing w:line="360" w:lineRule="auto"/>
        <w:jc w:val="both"/>
      </w:pPr>
      <w:r w:rsidRPr="009B082B">
        <w:t xml:space="preserve">The program will ask user to </w:t>
      </w:r>
      <w:r w:rsidRPr="009B082B">
        <w:rPr>
          <w:b/>
          <w:bCs/>
        </w:rPr>
        <w:t xml:space="preserve">input </w:t>
      </w:r>
      <w:r w:rsidRPr="009B082B">
        <w:t>the following data:</w:t>
      </w:r>
    </w:p>
    <w:p w14:paraId="1950E921" w14:textId="7BF7305D" w:rsidR="00EE4239" w:rsidRPr="009B082B" w:rsidRDefault="00EE4239" w:rsidP="009B082B">
      <w:pPr>
        <w:numPr>
          <w:ilvl w:val="2"/>
          <w:numId w:val="14"/>
        </w:numPr>
        <w:spacing w:line="360" w:lineRule="auto"/>
        <w:jc w:val="both"/>
      </w:pPr>
      <w:r w:rsidRPr="009B082B">
        <w:rPr>
          <w:b/>
          <w:bCs/>
        </w:rPr>
        <w:t>S</w:t>
      </w:r>
      <w:r w:rsidR="00BB774E">
        <w:rPr>
          <w:b/>
          <w:bCs/>
        </w:rPr>
        <w:t>hoe Name</w:t>
      </w:r>
      <w:r w:rsidRPr="009B082B">
        <w:t xml:space="preserve">, which </w:t>
      </w:r>
      <w:r w:rsidR="00A26C17">
        <w:t xml:space="preserve">must </w:t>
      </w:r>
      <w:r w:rsidR="0059365F">
        <w:rPr>
          <w:b/>
        </w:rPr>
        <w:t>end</w:t>
      </w:r>
      <w:r w:rsidR="00BB774E">
        <w:rPr>
          <w:b/>
        </w:rPr>
        <w:t xml:space="preserve"> with “shoe”</w:t>
      </w:r>
      <w:r w:rsidR="00DA5FB3">
        <w:rPr>
          <w:b/>
        </w:rPr>
        <w:t xml:space="preserve"> </w:t>
      </w:r>
    </w:p>
    <w:p w14:paraId="2A5D2FC2" w14:textId="5EBE7C30" w:rsidR="00BB774E" w:rsidRPr="003139B3" w:rsidRDefault="00BB774E" w:rsidP="00BB774E">
      <w:pPr>
        <w:numPr>
          <w:ilvl w:val="2"/>
          <w:numId w:val="1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Shoe Category</w:t>
      </w:r>
      <w:r w:rsidR="00EE4239" w:rsidRPr="009B082B">
        <w:t xml:space="preserve">, </w:t>
      </w:r>
      <w:r w:rsidR="003139B3">
        <w:t xml:space="preserve">which </w:t>
      </w:r>
      <w:r w:rsidR="0059365F">
        <w:t>must</w:t>
      </w:r>
      <w:r>
        <w:t xml:space="preserve"> between </w:t>
      </w:r>
      <w:r w:rsidRPr="003139B3">
        <w:rPr>
          <w:b/>
          <w:bCs/>
        </w:rPr>
        <w:t>“Sneaker”, “Running”,</w:t>
      </w:r>
      <w:r w:rsidR="00DA5FB3">
        <w:rPr>
          <w:b/>
          <w:bCs/>
        </w:rPr>
        <w:t xml:space="preserve"> or</w:t>
      </w:r>
      <w:r w:rsidRPr="003139B3">
        <w:rPr>
          <w:b/>
          <w:bCs/>
        </w:rPr>
        <w:t xml:space="preserve"> “Boot” (case sensitive)</w:t>
      </w:r>
    </w:p>
    <w:p w14:paraId="06B35950" w14:textId="5C073E66" w:rsidR="00EE4239" w:rsidRPr="009B082B" w:rsidRDefault="00EE4239" w:rsidP="009B082B">
      <w:pPr>
        <w:numPr>
          <w:ilvl w:val="2"/>
          <w:numId w:val="14"/>
        </w:numPr>
        <w:spacing w:line="360" w:lineRule="auto"/>
        <w:jc w:val="both"/>
      </w:pPr>
      <w:r w:rsidRPr="009B082B">
        <w:rPr>
          <w:b/>
          <w:bCs/>
        </w:rPr>
        <w:t>S</w:t>
      </w:r>
      <w:r w:rsidR="00BB774E">
        <w:rPr>
          <w:b/>
          <w:bCs/>
        </w:rPr>
        <w:t>hoe Release Date</w:t>
      </w:r>
      <w:r w:rsidRPr="009B082B">
        <w:t xml:space="preserve">, which </w:t>
      </w:r>
      <w:r w:rsidR="000D0BD5">
        <w:t xml:space="preserve">must </w:t>
      </w:r>
      <w:r w:rsidR="0028107E" w:rsidRPr="009B082B">
        <w:t>follow</w:t>
      </w:r>
      <w:r w:rsidRPr="009B082B">
        <w:t xml:space="preserve"> the following format</w:t>
      </w:r>
      <w:r w:rsidRPr="009B082B">
        <w:rPr>
          <w:bCs/>
        </w:rPr>
        <w:t>:</w:t>
      </w:r>
    </w:p>
    <w:p w14:paraId="29761713" w14:textId="77777777" w:rsidR="00EE4239" w:rsidRPr="009B082B" w:rsidRDefault="00EE4239" w:rsidP="009B082B">
      <w:pPr>
        <w:tabs>
          <w:tab w:val="left" w:pos="420"/>
          <w:tab w:val="left" w:pos="1260"/>
        </w:tabs>
        <w:spacing w:line="360" w:lineRule="auto"/>
        <w:jc w:val="center"/>
      </w:pPr>
      <w:r w:rsidRPr="009B082B">
        <w:rPr>
          <w:noProof/>
        </w:rPr>
        <mc:AlternateContent>
          <mc:Choice Requires="wps">
            <w:drawing>
              <wp:inline distT="0" distB="0" distL="0" distR="0" wp14:anchorId="40EF35DB" wp14:editId="2283458F">
                <wp:extent cx="6347460" cy="975600"/>
                <wp:effectExtent l="0" t="0" r="1524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97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C11C" w14:textId="7A26F825" w:rsidR="00EE4239" w:rsidRPr="00135E98" w:rsidRDefault="00BB774E" w:rsidP="00EE4239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dd-mm-yyyy</w:t>
                            </w:r>
                          </w:p>
                          <w:p w14:paraId="0D874184" w14:textId="77777777" w:rsidR="00EE4239" w:rsidRDefault="00EE4239" w:rsidP="00EE4239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Grid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5"/>
                              <w:gridCol w:w="3238"/>
                              <w:gridCol w:w="3236"/>
                            </w:tblGrid>
                            <w:tr w:rsidR="00EE4239" w14:paraId="7518B936" w14:textId="77777777" w:rsidTr="00D2053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1" w:type="dxa"/>
                                </w:tcPr>
                                <w:p w14:paraId="18E91FA0" w14:textId="77777777" w:rsidR="00EE4239" w:rsidRDefault="00EE4239" w:rsidP="0098540C">
                                  <w:pPr>
                                    <w:jc w:val="center"/>
                                  </w:pPr>
                                  <w: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426EF938" w14:textId="77777777" w:rsidR="00EE4239" w:rsidRDefault="00EE4239" w:rsidP="0098540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65BA6BF" w14:textId="77777777" w:rsidR="00EE4239" w:rsidRDefault="00EE4239" w:rsidP="0098540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Constraint</w:t>
                                  </w:r>
                                </w:p>
                              </w:tc>
                            </w:tr>
                            <w:tr w:rsidR="00EE4239" w14:paraId="3CC062F0" w14:textId="77777777" w:rsidTr="00D2053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1" w:type="dxa"/>
                                </w:tcPr>
                                <w:p w14:paraId="508645ED" w14:textId="60697231" w:rsidR="00EE4239" w:rsidRDefault="00BB774E" w:rsidP="00BB774E">
                                  <w:pPr>
                                    <w:jc w:val="center"/>
                                  </w:pPr>
                                  <w: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4A3571EF" w14:textId="798E47D5" w:rsidR="00EE4239" w:rsidRDefault="00BB774E" w:rsidP="0098540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F60B9AF" w14:textId="43DF8BC9" w:rsidR="00EE4239" w:rsidRDefault="00EE4239" w:rsidP="0098540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Between </w:t>
                                  </w:r>
                                  <w:r w:rsidR="00BB774E"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 w:rsidR="006E660D"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 w:rsidR="00BB774E">
                                    <w:t>30</w:t>
                                  </w:r>
                                </w:p>
                              </w:tc>
                            </w:tr>
                            <w:tr w:rsidR="00EE4239" w14:paraId="76683410" w14:textId="77777777" w:rsidTr="00D2053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1" w:type="dxa"/>
                                </w:tcPr>
                                <w:p w14:paraId="3BA06E79" w14:textId="77777777" w:rsidR="00EE4239" w:rsidRDefault="00EE4239" w:rsidP="0098540C">
                                  <w:pPr>
                                    <w:jc w:val="center"/>
                                  </w:pPr>
                                  <w: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14BAF745" w14:textId="7610C926" w:rsidR="00EE4239" w:rsidRDefault="00BB774E" w:rsidP="0098540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63ACC757" w14:textId="798A503B" w:rsidR="00EE4239" w:rsidRDefault="00EE4239" w:rsidP="0098540C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 xml:space="preserve">Between </w:t>
                                  </w:r>
                                  <w:r w:rsidR="00BB774E"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 w:rsidR="006E660D">
                                    <w:t xml:space="preserve">- </w:t>
                                  </w:r>
                                  <w:r w:rsidR="00BB774E">
                                    <w:t>12</w:t>
                                  </w:r>
                                </w:p>
                              </w:tc>
                            </w:tr>
                            <w:tr w:rsidR="00EE4239" w14:paraId="4CB79A55" w14:textId="77777777" w:rsidTr="00D2053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301" w:type="dxa"/>
                                </w:tcPr>
                                <w:p w14:paraId="16A23364" w14:textId="44B0ED3E" w:rsidR="00EE4239" w:rsidRDefault="00BB774E" w:rsidP="0098540C">
                                  <w:pPr>
                                    <w:jc w:val="center"/>
                                  </w:pPr>
                                  <w:r>
                                    <w:t>yyyy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679A3441" w14:textId="1EBF3C72" w:rsidR="00EE4239" w:rsidRDefault="00BB774E" w:rsidP="0098540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1D392E8" w14:textId="2875361D" w:rsidR="00EE4239" w:rsidRDefault="00EE4239" w:rsidP="0098540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Between </w:t>
                                  </w:r>
                                  <w:r w:rsidR="00BB774E">
                                    <w:t xml:space="preserve">2000 </w:t>
                                  </w:r>
                                  <w:r w:rsidR="006E660D">
                                    <w:t xml:space="preserve">- </w:t>
                                  </w:r>
                                  <w:r w:rsidR="00BB774E">
                                    <w:t>2020</w:t>
                                  </w:r>
                                </w:p>
                              </w:tc>
                            </w:tr>
                          </w:tbl>
                          <w:p w14:paraId="3AA896BB" w14:textId="77777777" w:rsidR="00EE4239" w:rsidRDefault="00EE4239" w:rsidP="00EE42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EF3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9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5wIwIAAEY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">
                <v:textbox style="mso-fit-shape-to-text:t">
                  <w:txbxContent>
                    <w:p w14:paraId="7F12C11C" w14:textId="7A26F825" w:rsidR="00EE4239" w:rsidRPr="00135E98" w:rsidRDefault="00BB774E" w:rsidP="00EE4239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dd-mm-yyyy</w:t>
                      </w:r>
                    </w:p>
                    <w:p w14:paraId="0D874184" w14:textId="77777777" w:rsidR="00EE4239" w:rsidRDefault="00EE4239" w:rsidP="00EE4239">
                      <w:pPr>
                        <w:jc w:val="center"/>
                      </w:pPr>
                    </w:p>
                    <w:tbl>
                      <w:tblPr>
                        <w:tblStyle w:val="Grid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25"/>
                        <w:gridCol w:w="3238"/>
                        <w:gridCol w:w="3236"/>
                      </w:tblGrid>
                      <w:tr w:rsidR="00EE4239" w14:paraId="7518B936" w14:textId="77777777" w:rsidTr="00D2053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1" w:type="dxa"/>
                          </w:tcPr>
                          <w:p w14:paraId="18E91FA0" w14:textId="77777777" w:rsidR="00EE4239" w:rsidRDefault="00EE4239" w:rsidP="0098540C">
                            <w:pPr>
                              <w:jc w:val="center"/>
                            </w:pPr>
                            <w:r>
                              <w:t>Format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426EF938" w14:textId="77777777" w:rsidR="00EE4239" w:rsidRDefault="00EE4239" w:rsidP="0098540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65BA6BF" w14:textId="77777777" w:rsidR="00EE4239" w:rsidRDefault="00EE4239" w:rsidP="0098540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Constraint</w:t>
                            </w:r>
                          </w:p>
                        </w:tc>
                      </w:tr>
                      <w:tr w:rsidR="00EE4239" w14:paraId="3CC062F0" w14:textId="77777777" w:rsidTr="00D2053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1" w:type="dxa"/>
                          </w:tcPr>
                          <w:p w14:paraId="508645ED" w14:textId="60697231" w:rsidR="00EE4239" w:rsidRDefault="00BB774E" w:rsidP="00BB774E">
                            <w:pPr>
                              <w:jc w:val="center"/>
                            </w:pPr>
                            <w:r>
                              <w:t>dd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4A3571EF" w14:textId="798E47D5" w:rsidR="00EE4239" w:rsidRDefault="00BB774E" w:rsidP="0098540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day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F60B9AF" w14:textId="43DF8BC9" w:rsidR="00EE4239" w:rsidRDefault="00EE4239" w:rsidP="0098540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Between </w:t>
                            </w:r>
                            <w:r w:rsidR="00BB774E">
                              <w:t>1</w:t>
                            </w:r>
                            <w:r>
                              <w:t xml:space="preserve"> </w:t>
                            </w:r>
                            <w:r w:rsidR="006E660D">
                              <w:t>-</w:t>
                            </w:r>
                            <w:r>
                              <w:t xml:space="preserve"> </w:t>
                            </w:r>
                            <w:r w:rsidR="00BB774E">
                              <w:t>30</w:t>
                            </w:r>
                          </w:p>
                        </w:tc>
                      </w:tr>
                      <w:tr w:rsidR="00EE4239" w14:paraId="76683410" w14:textId="77777777" w:rsidTr="00D2053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1" w:type="dxa"/>
                          </w:tcPr>
                          <w:p w14:paraId="3BA06E79" w14:textId="77777777" w:rsidR="00EE4239" w:rsidRDefault="00EE4239" w:rsidP="0098540C">
                            <w:pPr>
                              <w:jc w:val="center"/>
                            </w:pPr>
                            <w:r>
                              <w:t>mm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14BAF745" w14:textId="7610C926" w:rsidR="00EE4239" w:rsidRDefault="00BB774E" w:rsidP="0098540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month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63ACC757" w14:textId="798A503B" w:rsidR="00EE4239" w:rsidRDefault="00EE4239" w:rsidP="0098540C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 xml:space="preserve">Between </w:t>
                            </w:r>
                            <w:r w:rsidR="00BB774E">
                              <w:t>1</w:t>
                            </w:r>
                            <w:r>
                              <w:t xml:space="preserve"> </w:t>
                            </w:r>
                            <w:r w:rsidR="006E660D">
                              <w:t xml:space="preserve">- </w:t>
                            </w:r>
                            <w:r w:rsidR="00BB774E">
                              <w:t>12</w:t>
                            </w:r>
                          </w:p>
                        </w:tc>
                      </w:tr>
                      <w:tr w:rsidR="00EE4239" w14:paraId="4CB79A55" w14:textId="77777777" w:rsidTr="00D2053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301" w:type="dxa"/>
                          </w:tcPr>
                          <w:p w14:paraId="16A23364" w14:textId="44B0ED3E" w:rsidR="00EE4239" w:rsidRDefault="00BB774E" w:rsidP="0098540C">
                            <w:pPr>
                              <w:jc w:val="center"/>
                            </w:pPr>
                            <w:r>
                              <w:t>yyyy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679A3441" w14:textId="1EBF3C72" w:rsidR="00EE4239" w:rsidRDefault="00BB774E" w:rsidP="0098540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year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1D392E8" w14:textId="2875361D" w:rsidR="00EE4239" w:rsidRDefault="00EE4239" w:rsidP="0098540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Between </w:t>
                            </w:r>
                            <w:r w:rsidR="00BB774E">
                              <w:t xml:space="preserve">2000 </w:t>
                            </w:r>
                            <w:r w:rsidR="006E660D">
                              <w:t xml:space="preserve">- </w:t>
                            </w:r>
                            <w:r w:rsidR="00BB774E">
                              <w:t>2020</w:t>
                            </w:r>
                          </w:p>
                        </w:tc>
                      </w:tr>
                    </w:tbl>
                    <w:p w14:paraId="3AA896BB" w14:textId="77777777" w:rsidR="00EE4239" w:rsidRDefault="00EE4239" w:rsidP="00EE423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F047F6" w14:textId="107C0ACA" w:rsidR="00EA6AA4" w:rsidRPr="0028107E" w:rsidRDefault="003139B3" w:rsidP="00A563FA">
      <w:pPr>
        <w:numPr>
          <w:ilvl w:val="2"/>
          <w:numId w:val="14"/>
        </w:numPr>
        <w:spacing w:line="360" w:lineRule="auto"/>
        <w:jc w:val="both"/>
        <w:rPr>
          <w:b/>
          <w:bCs/>
        </w:rPr>
      </w:pPr>
      <w:r>
        <w:rPr>
          <w:b/>
        </w:rPr>
        <w:t>Shoe Price</w:t>
      </w:r>
      <w:r w:rsidR="00EE4239" w:rsidRPr="009B082B">
        <w:t xml:space="preserve">, </w:t>
      </w:r>
      <w:r>
        <w:t xml:space="preserve">which is </w:t>
      </w:r>
      <w:r w:rsidR="000C5348" w:rsidRPr="0028107E">
        <w:rPr>
          <w:b/>
          <w:bCs/>
        </w:rPr>
        <w:t>more than or equals to 5000</w:t>
      </w:r>
    </w:p>
    <w:p w14:paraId="34D6111F" w14:textId="7CC21A24" w:rsidR="0003081F" w:rsidRDefault="0003081F" w:rsidP="009B082B">
      <w:pPr>
        <w:numPr>
          <w:ilvl w:val="1"/>
          <w:numId w:val="14"/>
        </w:numPr>
        <w:tabs>
          <w:tab w:val="left" w:pos="1260"/>
        </w:tabs>
        <w:spacing w:after="24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E9D25" wp14:editId="7181F001">
                <wp:simplePos x="0" y="0"/>
                <wp:positionH relativeFrom="column">
                  <wp:posOffset>1684020</wp:posOffset>
                </wp:positionH>
                <wp:positionV relativeFrom="paragraph">
                  <wp:posOffset>307340</wp:posOffset>
                </wp:positionV>
                <wp:extent cx="2360930" cy="829945"/>
                <wp:effectExtent l="0" t="0" r="20320" b="1778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ED47" w14:textId="0FD4DB5F" w:rsidR="0003081F" w:rsidRDefault="0003081F" w:rsidP="00030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SHXXX</w:t>
                            </w:r>
                          </w:p>
                          <w:p w14:paraId="4F1AB653" w14:textId="77777777" w:rsidR="0003081F" w:rsidRDefault="0003081F" w:rsidP="00030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Where:</w:t>
                            </w:r>
                          </w:p>
                          <w:p w14:paraId="4ED17FF8" w14:textId="77777777" w:rsidR="0003081F" w:rsidRDefault="0003081F" w:rsidP="00030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 = Random Number 0-9</w:t>
                            </w:r>
                          </w:p>
                          <w:p w14:paraId="5627238F" w14:textId="43E82E2C" w:rsidR="0003081F" w:rsidRDefault="0003081F" w:rsidP="00030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Example: SH327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E9D25" id="Text Box 5" o:spid="_x0000_s1027" type="#_x0000_t202" style="position:absolute;left:0;text-align:left;margin-left:132.6pt;margin-top:24.2pt;width:185.9pt;height:65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">
                <v:textbox style="mso-fit-shape-to-text:t">
                  <w:txbxContent>
                    <w:p w14:paraId="6C8BED47" w14:textId="0FD4DB5F" w:rsidR="0003081F" w:rsidRDefault="0003081F" w:rsidP="000308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SHXXX</w:t>
                      </w:r>
                    </w:p>
                    <w:p w14:paraId="4F1AB653" w14:textId="77777777" w:rsidR="0003081F" w:rsidRDefault="0003081F" w:rsidP="000308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Where:</w:t>
                      </w:r>
                    </w:p>
                    <w:p w14:paraId="4ED17FF8" w14:textId="77777777" w:rsidR="0003081F" w:rsidRDefault="0003081F" w:rsidP="000308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 = Random Number 0-9</w:t>
                      </w:r>
                    </w:p>
                    <w:p w14:paraId="5627238F" w14:textId="43E82E2C" w:rsidR="0003081F" w:rsidRDefault="0003081F" w:rsidP="000308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Example: SH327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After that, the program will generate </w:t>
      </w:r>
      <w:r w:rsidRPr="005302F8">
        <w:rPr>
          <w:b/>
          <w:bCs/>
        </w:rPr>
        <w:t>Shoe ID</w:t>
      </w:r>
      <w:r>
        <w:t xml:space="preserve"> with the following format:</w:t>
      </w:r>
    </w:p>
    <w:p w14:paraId="2AFDFAD1" w14:textId="73A785BA" w:rsidR="0003081F" w:rsidRDefault="0003081F" w:rsidP="0003081F">
      <w:pPr>
        <w:tabs>
          <w:tab w:val="left" w:pos="420"/>
          <w:tab w:val="left" w:pos="840"/>
          <w:tab w:val="left" w:pos="1260"/>
        </w:tabs>
        <w:spacing w:after="240" w:line="360" w:lineRule="auto"/>
        <w:ind w:left="840"/>
        <w:jc w:val="both"/>
      </w:pPr>
    </w:p>
    <w:p w14:paraId="25AF062E" w14:textId="77777777" w:rsidR="0003081F" w:rsidRDefault="0003081F" w:rsidP="0003081F">
      <w:pPr>
        <w:tabs>
          <w:tab w:val="left" w:pos="1260"/>
        </w:tabs>
        <w:spacing w:after="240" w:line="360" w:lineRule="auto"/>
        <w:ind w:left="840"/>
        <w:jc w:val="both"/>
      </w:pPr>
    </w:p>
    <w:p w14:paraId="25E892A4" w14:textId="502E2AAF" w:rsidR="00EE4239" w:rsidRPr="009B082B" w:rsidRDefault="00EE4239" w:rsidP="0003081F">
      <w:pPr>
        <w:numPr>
          <w:ilvl w:val="1"/>
          <w:numId w:val="14"/>
        </w:numPr>
        <w:tabs>
          <w:tab w:val="left" w:pos="1260"/>
        </w:tabs>
        <w:spacing w:after="240" w:line="360" w:lineRule="auto"/>
        <w:jc w:val="both"/>
      </w:pPr>
      <w:r w:rsidRPr="009B082B">
        <w:t xml:space="preserve">Finally, the program will </w:t>
      </w:r>
      <w:r w:rsidRPr="0003081F">
        <w:rPr>
          <w:b/>
          <w:bCs/>
        </w:rPr>
        <w:t xml:space="preserve">save the </w:t>
      </w:r>
      <w:r w:rsidR="00F825F9" w:rsidRPr="0003081F">
        <w:rPr>
          <w:b/>
          <w:bCs/>
        </w:rPr>
        <w:t>new shoe</w:t>
      </w:r>
      <w:r w:rsidRPr="009B082B">
        <w:t xml:space="preserve"> into the </w:t>
      </w:r>
      <w:r w:rsidR="00F825F9">
        <w:t>list</w:t>
      </w:r>
    </w:p>
    <w:p w14:paraId="664E76BE" w14:textId="4353DB5E" w:rsidR="00291CB4" w:rsidRDefault="00CD6166" w:rsidP="00B7470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7D060B" wp14:editId="0790C356">
            <wp:extent cx="6271260" cy="1417320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41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6BAA3" w14:textId="77777777" w:rsidR="00291CB4" w:rsidRDefault="00291CB4">
      <w:pPr>
        <w:spacing w:after="200" w:line="276" w:lineRule="auto"/>
      </w:pPr>
      <w:r>
        <w:br w:type="page"/>
      </w:r>
    </w:p>
    <w:p w14:paraId="66F595DE" w14:textId="51CBAE7A" w:rsidR="00EE4239" w:rsidRPr="009B082B" w:rsidRDefault="00EE4239" w:rsidP="009B082B">
      <w:pPr>
        <w:numPr>
          <w:ilvl w:val="0"/>
          <w:numId w:val="18"/>
        </w:numPr>
        <w:spacing w:line="360" w:lineRule="auto"/>
        <w:ind w:left="-420" w:firstLine="420"/>
        <w:jc w:val="both"/>
      </w:pPr>
      <w:r w:rsidRPr="009B082B">
        <w:lastRenderedPageBreak/>
        <w:t xml:space="preserve">If the user chooses </w:t>
      </w:r>
      <w:r w:rsidRPr="009B082B">
        <w:rPr>
          <w:b/>
          <w:bCs/>
        </w:rPr>
        <w:t>Delete S</w:t>
      </w:r>
      <w:r w:rsidR="00655B3F">
        <w:rPr>
          <w:b/>
          <w:bCs/>
        </w:rPr>
        <w:t>hoe</w:t>
      </w:r>
      <w:r w:rsidRPr="009B082B">
        <w:rPr>
          <w:b/>
          <w:bCs/>
        </w:rPr>
        <w:t xml:space="preserve"> (Menu 3)</w:t>
      </w:r>
      <w:r w:rsidRPr="009B082B">
        <w:t>, then:</w:t>
      </w:r>
    </w:p>
    <w:p w14:paraId="768356DD" w14:textId="68F1E8D6" w:rsidR="00EE4239" w:rsidRPr="009B082B" w:rsidRDefault="00EE4239" w:rsidP="009B082B">
      <w:pPr>
        <w:numPr>
          <w:ilvl w:val="1"/>
          <w:numId w:val="14"/>
        </w:numPr>
        <w:spacing w:line="360" w:lineRule="auto"/>
        <w:jc w:val="both"/>
      </w:pPr>
      <w:r w:rsidRPr="009B082B">
        <w:t>If the</w:t>
      </w:r>
      <w:r w:rsidRPr="0075206E">
        <w:rPr>
          <w:b/>
          <w:bCs/>
        </w:rPr>
        <w:t xml:space="preserve"> </w:t>
      </w:r>
      <w:r w:rsidR="00336940" w:rsidRPr="0075206E">
        <w:rPr>
          <w:b/>
          <w:bCs/>
        </w:rPr>
        <w:t>shoe</w:t>
      </w:r>
      <w:r w:rsidRPr="0075206E">
        <w:rPr>
          <w:b/>
          <w:bCs/>
        </w:rPr>
        <w:t xml:space="preserve"> list is empty</w:t>
      </w:r>
      <w:r w:rsidRPr="009B082B">
        <w:t xml:space="preserve">, then </w:t>
      </w:r>
      <w:r w:rsidRPr="009B082B">
        <w:rPr>
          <w:b/>
          <w:bCs/>
        </w:rPr>
        <w:t xml:space="preserve">show </w:t>
      </w:r>
      <w:r w:rsidRPr="009B082B">
        <w:rPr>
          <w:b/>
        </w:rPr>
        <w:t>message</w:t>
      </w:r>
      <w:r w:rsidRPr="009B082B">
        <w:t xml:space="preserve"> </w:t>
      </w:r>
      <w:r w:rsidRPr="009B082B">
        <w:rPr>
          <w:b/>
          <w:bCs/>
        </w:rPr>
        <w:t>“</w:t>
      </w:r>
      <w:r w:rsidR="009503D7">
        <w:rPr>
          <w:b/>
          <w:bCs/>
        </w:rPr>
        <w:t>No shoes available</w:t>
      </w:r>
      <w:r w:rsidR="001F32AF">
        <w:rPr>
          <w:b/>
          <w:bCs/>
        </w:rPr>
        <w:t>”</w:t>
      </w:r>
    </w:p>
    <w:p w14:paraId="27A847BC" w14:textId="552CD609" w:rsidR="00EE4239" w:rsidRPr="009B082B" w:rsidRDefault="00154950" w:rsidP="005A231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48D61D" wp14:editId="0725AC86">
            <wp:extent cx="6271260" cy="327660"/>
            <wp:effectExtent l="19050" t="19050" r="152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5A00B" w14:textId="77777777" w:rsidR="00EE4239" w:rsidRPr="009B082B" w:rsidRDefault="00EE4239" w:rsidP="009B082B">
      <w:pPr>
        <w:numPr>
          <w:ilvl w:val="1"/>
          <w:numId w:val="14"/>
        </w:numPr>
        <w:spacing w:line="360" w:lineRule="auto"/>
        <w:jc w:val="both"/>
      </w:pPr>
      <w:r w:rsidRPr="009B082B">
        <w:t>Otherwise, do the following:</w:t>
      </w:r>
    </w:p>
    <w:p w14:paraId="06B9BDCF" w14:textId="6BBD137E" w:rsidR="00EE4239" w:rsidRPr="009B082B" w:rsidRDefault="00EE4239" w:rsidP="009B082B">
      <w:pPr>
        <w:numPr>
          <w:ilvl w:val="2"/>
          <w:numId w:val="14"/>
        </w:numPr>
        <w:spacing w:line="360" w:lineRule="auto"/>
        <w:jc w:val="both"/>
      </w:pPr>
      <w:r w:rsidRPr="009B082B">
        <w:rPr>
          <w:b/>
        </w:rPr>
        <w:t xml:space="preserve">Print all </w:t>
      </w:r>
      <w:r w:rsidRPr="009B082B">
        <w:t>the</w:t>
      </w:r>
      <w:r w:rsidRPr="009B082B">
        <w:rPr>
          <w:b/>
        </w:rPr>
        <w:t xml:space="preserve"> s</w:t>
      </w:r>
      <w:r w:rsidR="00065034">
        <w:rPr>
          <w:b/>
        </w:rPr>
        <w:t xml:space="preserve">hoes </w:t>
      </w:r>
      <w:r w:rsidRPr="009B082B">
        <w:t>in the list.</w:t>
      </w:r>
    </w:p>
    <w:p w14:paraId="1EB372B0" w14:textId="45C946E9" w:rsidR="00EE4239" w:rsidRPr="009B082B" w:rsidRDefault="00EE4239" w:rsidP="009B082B">
      <w:pPr>
        <w:numPr>
          <w:ilvl w:val="2"/>
          <w:numId w:val="14"/>
        </w:numPr>
        <w:spacing w:line="360" w:lineRule="auto"/>
        <w:jc w:val="both"/>
      </w:pPr>
      <w:r w:rsidRPr="009B082B">
        <w:t xml:space="preserve">Ask user to </w:t>
      </w:r>
      <w:r w:rsidRPr="009B082B">
        <w:rPr>
          <w:b/>
        </w:rPr>
        <w:t xml:space="preserve">input </w:t>
      </w:r>
      <w:r w:rsidR="00BD6C0D">
        <w:rPr>
          <w:b/>
        </w:rPr>
        <w:t>shoe index</w:t>
      </w:r>
      <w:r w:rsidRPr="009B082B">
        <w:t xml:space="preserve">. Validate the index must be </w:t>
      </w:r>
      <w:r w:rsidRPr="009B082B">
        <w:rPr>
          <w:b/>
        </w:rPr>
        <w:t xml:space="preserve">between 1 and </w:t>
      </w:r>
      <w:r w:rsidR="00255D6B">
        <w:rPr>
          <w:b/>
        </w:rPr>
        <w:t>total</w:t>
      </w:r>
      <w:r w:rsidR="00BD6C0D">
        <w:rPr>
          <w:b/>
        </w:rPr>
        <w:t xml:space="preserve"> of shoe</w:t>
      </w:r>
      <w:r w:rsidR="00255D6B">
        <w:rPr>
          <w:b/>
        </w:rPr>
        <w:t>s</w:t>
      </w:r>
      <w:r w:rsidR="00BD6C0D">
        <w:rPr>
          <w:b/>
        </w:rPr>
        <w:t xml:space="preserve"> list</w:t>
      </w:r>
    </w:p>
    <w:p w14:paraId="65437E29" w14:textId="134AF08D" w:rsidR="00EE4239" w:rsidRPr="009B082B" w:rsidRDefault="00917E5E" w:rsidP="003238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03EBE71" wp14:editId="445ACBC8">
            <wp:extent cx="6278880" cy="1912620"/>
            <wp:effectExtent l="19050" t="19050" r="266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1912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F6A02" w14:textId="765D8F61" w:rsidR="00EE4239" w:rsidRPr="009B082B" w:rsidRDefault="00EE4239" w:rsidP="009B082B">
      <w:pPr>
        <w:numPr>
          <w:ilvl w:val="2"/>
          <w:numId w:val="14"/>
        </w:numPr>
        <w:spacing w:after="240" w:line="360" w:lineRule="auto"/>
        <w:jc w:val="both"/>
      </w:pPr>
      <w:r w:rsidRPr="009B082B">
        <w:t xml:space="preserve">After that, the program will </w:t>
      </w:r>
      <w:r w:rsidRPr="009B082B">
        <w:rPr>
          <w:b/>
        </w:rPr>
        <w:t>delete the s</w:t>
      </w:r>
      <w:r w:rsidR="00533047">
        <w:rPr>
          <w:b/>
        </w:rPr>
        <w:t>hoe</w:t>
      </w:r>
      <w:r w:rsidRPr="009B082B">
        <w:rPr>
          <w:b/>
        </w:rPr>
        <w:t xml:space="preserve"> </w:t>
      </w:r>
      <w:r w:rsidRPr="009B082B">
        <w:t>from the list and</w:t>
      </w:r>
      <w:r w:rsidRPr="009B082B">
        <w:rPr>
          <w:b/>
        </w:rPr>
        <w:t xml:space="preserve"> show message “</w:t>
      </w:r>
      <w:r w:rsidR="00533047">
        <w:rPr>
          <w:b/>
        </w:rPr>
        <w:t>Shoe removed!”</w:t>
      </w:r>
    </w:p>
    <w:p w14:paraId="01D2A0B4" w14:textId="06908122" w:rsidR="00EE4239" w:rsidRPr="009B082B" w:rsidRDefault="00533047" w:rsidP="00BE23E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F51A82" wp14:editId="728118D2">
            <wp:extent cx="6278880" cy="2667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19936" w14:textId="762571B4" w:rsidR="00EE4239" w:rsidRDefault="00EE4239" w:rsidP="009B082B">
      <w:pPr>
        <w:numPr>
          <w:ilvl w:val="0"/>
          <w:numId w:val="18"/>
        </w:numPr>
        <w:spacing w:line="360" w:lineRule="auto"/>
        <w:ind w:left="284" w:hanging="284"/>
        <w:jc w:val="both"/>
      </w:pPr>
      <w:r w:rsidRPr="009B082B">
        <w:t xml:space="preserve">If the user chooses </w:t>
      </w:r>
      <w:r w:rsidRPr="009B082B">
        <w:rPr>
          <w:b/>
          <w:bCs/>
        </w:rPr>
        <w:t>Exit (Menu 4)</w:t>
      </w:r>
      <w:r w:rsidRPr="009B082B">
        <w:t>, the program will print message “</w:t>
      </w:r>
      <w:r w:rsidRPr="009B082B">
        <w:rPr>
          <w:b/>
        </w:rPr>
        <w:t xml:space="preserve">Thank you for using this </w:t>
      </w:r>
      <w:r w:rsidR="00554674">
        <w:rPr>
          <w:b/>
        </w:rPr>
        <w:t>application!</w:t>
      </w:r>
      <w:r w:rsidRPr="009B082B">
        <w:t xml:space="preserve">” and </w:t>
      </w:r>
      <w:r w:rsidRPr="009A5800">
        <w:rPr>
          <w:b/>
          <w:bCs/>
        </w:rPr>
        <w:t>exit</w:t>
      </w:r>
      <w:r w:rsidRPr="009B082B">
        <w:t>.</w:t>
      </w:r>
    </w:p>
    <w:p w14:paraId="1587FA9B" w14:textId="77777777" w:rsidR="00E05C66" w:rsidRPr="009B082B" w:rsidRDefault="00E05C66" w:rsidP="00E05C66">
      <w:pPr>
        <w:tabs>
          <w:tab w:val="left" w:pos="425"/>
        </w:tabs>
        <w:spacing w:line="360" w:lineRule="auto"/>
        <w:jc w:val="both"/>
      </w:pPr>
    </w:p>
    <w:p w14:paraId="19325E49" w14:textId="2AAC0306" w:rsidR="00BC6DE8" w:rsidRPr="009B082B" w:rsidRDefault="00EE4239" w:rsidP="009B082B">
      <w:pPr>
        <w:spacing w:line="360" w:lineRule="auto"/>
        <w:ind w:left="20"/>
        <w:jc w:val="center"/>
        <w:rPr>
          <w:b/>
        </w:rPr>
      </w:pPr>
      <w:r w:rsidRPr="009B082B">
        <w:rPr>
          <w:b/>
        </w:rPr>
        <w:t>Please run the EXE file to see the sample program.</w:t>
      </w:r>
    </w:p>
    <w:sectPr w:rsidR="00BC6DE8" w:rsidRPr="009B082B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FB732" w14:textId="77777777" w:rsidR="006F48B0" w:rsidRDefault="006F48B0" w:rsidP="00273E4A">
      <w:r>
        <w:separator/>
      </w:r>
    </w:p>
  </w:endnote>
  <w:endnote w:type="continuationSeparator" w:id="0">
    <w:p w14:paraId="76C797AD" w14:textId="77777777" w:rsidR="006F48B0" w:rsidRDefault="006F48B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0BB0" w14:textId="77777777" w:rsidR="006F48B0" w:rsidRDefault="006F48B0" w:rsidP="00273E4A">
      <w:r>
        <w:separator/>
      </w:r>
    </w:p>
  </w:footnote>
  <w:footnote w:type="continuationSeparator" w:id="0">
    <w:p w14:paraId="3F01370D" w14:textId="77777777" w:rsidR="006F48B0" w:rsidRDefault="006F48B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0871ABA6" w:rsidR="005D0782" w:rsidRPr="00815690" w:rsidRDefault="0031296F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84CF5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FBE9C"/>
    <w:multiLevelType w:val="singleLevel"/>
    <w:tmpl w:val="844FBE9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88E096C3"/>
    <w:multiLevelType w:val="multilevel"/>
    <w:tmpl w:val="88E096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A07A6"/>
    <w:multiLevelType w:val="hybridMultilevel"/>
    <w:tmpl w:val="2F7E4BA2"/>
    <w:lvl w:ilvl="0" w:tplc="3642CD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1A8F"/>
    <w:multiLevelType w:val="hybridMultilevel"/>
    <w:tmpl w:val="5F26A138"/>
    <w:lvl w:ilvl="0" w:tplc="9F805C1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0446C"/>
    <w:multiLevelType w:val="singleLevel"/>
    <w:tmpl w:val="4A7044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0"/>
  </w:num>
  <w:num w:numId="16">
    <w:abstractNumId w:val="7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3081F"/>
    <w:rsid w:val="0004590E"/>
    <w:rsid w:val="00051154"/>
    <w:rsid w:val="00063051"/>
    <w:rsid w:val="00065034"/>
    <w:rsid w:val="000678E8"/>
    <w:rsid w:val="00072DE7"/>
    <w:rsid w:val="000732DF"/>
    <w:rsid w:val="000773A7"/>
    <w:rsid w:val="000A0C90"/>
    <w:rsid w:val="000A23D8"/>
    <w:rsid w:val="000A3F41"/>
    <w:rsid w:val="000B69D0"/>
    <w:rsid w:val="000C3015"/>
    <w:rsid w:val="000C5348"/>
    <w:rsid w:val="000D0BD5"/>
    <w:rsid w:val="000E450D"/>
    <w:rsid w:val="000F057A"/>
    <w:rsid w:val="000F1EBF"/>
    <w:rsid w:val="000F3EB6"/>
    <w:rsid w:val="000F7CFC"/>
    <w:rsid w:val="000F7FC6"/>
    <w:rsid w:val="001128D4"/>
    <w:rsid w:val="00121136"/>
    <w:rsid w:val="00122BC2"/>
    <w:rsid w:val="00126822"/>
    <w:rsid w:val="00131DAA"/>
    <w:rsid w:val="00145C2E"/>
    <w:rsid w:val="00150E94"/>
    <w:rsid w:val="00151847"/>
    <w:rsid w:val="00154950"/>
    <w:rsid w:val="0015698F"/>
    <w:rsid w:val="001754AE"/>
    <w:rsid w:val="00183F26"/>
    <w:rsid w:val="001955A6"/>
    <w:rsid w:val="001A300E"/>
    <w:rsid w:val="001B3A2E"/>
    <w:rsid w:val="001C1C0B"/>
    <w:rsid w:val="001D4810"/>
    <w:rsid w:val="001E4042"/>
    <w:rsid w:val="001E637E"/>
    <w:rsid w:val="001E7ABE"/>
    <w:rsid w:val="001F32AF"/>
    <w:rsid w:val="001F64B6"/>
    <w:rsid w:val="00213BA0"/>
    <w:rsid w:val="00224780"/>
    <w:rsid w:val="00225B88"/>
    <w:rsid w:val="00232544"/>
    <w:rsid w:val="002353B4"/>
    <w:rsid w:val="00235C36"/>
    <w:rsid w:val="002376FA"/>
    <w:rsid w:val="00255D6B"/>
    <w:rsid w:val="0027362A"/>
    <w:rsid w:val="00273E4A"/>
    <w:rsid w:val="0028107E"/>
    <w:rsid w:val="00281799"/>
    <w:rsid w:val="002833DC"/>
    <w:rsid w:val="002841B3"/>
    <w:rsid w:val="00291CB4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1296F"/>
    <w:rsid w:val="003139B3"/>
    <w:rsid w:val="00320C87"/>
    <w:rsid w:val="00321362"/>
    <w:rsid w:val="00323347"/>
    <w:rsid w:val="0032387C"/>
    <w:rsid w:val="00336940"/>
    <w:rsid w:val="003432E6"/>
    <w:rsid w:val="003439D3"/>
    <w:rsid w:val="00355E4C"/>
    <w:rsid w:val="0036420F"/>
    <w:rsid w:val="0036669F"/>
    <w:rsid w:val="00366844"/>
    <w:rsid w:val="0037553B"/>
    <w:rsid w:val="0038319D"/>
    <w:rsid w:val="0038376D"/>
    <w:rsid w:val="00384C7B"/>
    <w:rsid w:val="00387D06"/>
    <w:rsid w:val="003A1788"/>
    <w:rsid w:val="003A562A"/>
    <w:rsid w:val="003B1D05"/>
    <w:rsid w:val="003B27CC"/>
    <w:rsid w:val="003B5F77"/>
    <w:rsid w:val="003C0A29"/>
    <w:rsid w:val="003C1CE6"/>
    <w:rsid w:val="003D7084"/>
    <w:rsid w:val="003E27B2"/>
    <w:rsid w:val="003F71D2"/>
    <w:rsid w:val="004074A1"/>
    <w:rsid w:val="00420AFF"/>
    <w:rsid w:val="00422134"/>
    <w:rsid w:val="00434FFC"/>
    <w:rsid w:val="00435796"/>
    <w:rsid w:val="004447DE"/>
    <w:rsid w:val="00446550"/>
    <w:rsid w:val="00446D31"/>
    <w:rsid w:val="004501BB"/>
    <w:rsid w:val="0045099A"/>
    <w:rsid w:val="0045325D"/>
    <w:rsid w:val="004564E4"/>
    <w:rsid w:val="004633AF"/>
    <w:rsid w:val="0046440B"/>
    <w:rsid w:val="00465B46"/>
    <w:rsid w:val="00470964"/>
    <w:rsid w:val="004716A8"/>
    <w:rsid w:val="00494E4C"/>
    <w:rsid w:val="004A6F1F"/>
    <w:rsid w:val="004B47B5"/>
    <w:rsid w:val="004B6AFE"/>
    <w:rsid w:val="004C0F0C"/>
    <w:rsid w:val="004C1738"/>
    <w:rsid w:val="004C7A3E"/>
    <w:rsid w:val="004D176C"/>
    <w:rsid w:val="004D27FC"/>
    <w:rsid w:val="004E7352"/>
    <w:rsid w:val="004F485B"/>
    <w:rsid w:val="004F4C91"/>
    <w:rsid w:val="00507FA8"/>
    <w:rsid w:val="00520E03"/>
    <w:rsid w:val="00523EE4"/>
    <w:rsid w:val="005302F8"/>
    <w:rsid w:val="005314B7"/>
    <w:rsid w:val="00533047"/>
    <w:rsid w:val="00535DA7"/>
    <w:rsid w:val="005447D7"/>
    <w:rsid w:val="0055410B"/>
    <w:rsid w:val="00554674"/>
    <w:rsid w:val="00556E41"/>
    <w:rsid w:val="00571B72"/>
    <w:rsid w:val="00582417"/>
    <w:rsid w:val="00582E4C"/>
    <w:rsid w:val="0059152C"/>
    <w:rsid w:val="0059365F"/>
    <w:rsid w:val="005A072D"/>
    <w:rsid w:val="005A231F"/>
    <w:rsid w:val="005A31E0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7BEE"/>
    <w:rsid w:val="00632C78"/>
    <w:rsid w:val="00635EE5"/>
    <w:rsid w:val="00643F75"/>
    <w:rsid w:val="00655B3F"/>
    <w:rsid w:val="00664137"/>
    <w:rsid w:val="00673488"/>
    <w:rsid w:val="0067443D"/>
    <w:rsid w:val="0069182C"/>
    <w:rsid w:val="00692184"/>
    <w:rsid w:val="006A531F"/>
    <w:rsid w:val="006B6790"/>
    <w:rsid w:val="006D36BC"/>
    <w:rsid w:val="006E660D"/>
    <w:rsid w:val="006F48B0"/>
    <w:rsid w:val="006F4D80"/>
    <w:rsid w:val="00701ECA"/>
    <w:rsid w:val="00710A00"/>
    <w:rsid w:val="00720962"/>
    <w:rsid w:val="0072245D"/>
    <w:rsid w:val="00737595"/>
    <w:rsid w:val="00743915"/>
    <w:rsid w:val="0075206E"/>
    <w:rsid w:val="00776607"/>
    <w:rsid w:val="00787247"/>
    <w:rsid w:val="007B5A6A"/>
    <w:rsid w:val="007C1C37"/>
    <w:rsid w:val="007C4620"/>
    <w:rsid w:val="007D0A66"/>
    <w:rsid w:val="007E0EE7"/>
    <w:rsid w:val="00804803"/>
    <w:rsid w:val="00810737"/>
    <w:rsid w:val="00811C48"/>
    <w:rsid w:val="00815690"/>
    <w:rsid w:val="00815DB3"/>
    <w:rsid w:val="00830269"/>
    <w:rsid w:val="0083459F"/>
    <w:rsid w:val="0083780E"/>
    <w:rsid w:val="008462AC"/>
    <w:rsid w:val="008674E6"/>
    <w:rsid w:val="00876001"/>
    <w:rsid w:val="00876A58"/>
    <w:rsid w:val="00885A82"/>
    <w:rsid w:val="008939EF"/>
    <w:rsid w:val="00894072"/>
    <w:rsid w:val="00895B8D"/>
    <w:rsid w:val="008B212E"/>
    <w:rsid w:val="008B7541"/>
    <w:rsid w:val="008C1A4A"/>
    <w:rsid w:val="008D1B94"/>
    <w:rsid w:val="008D411F"/>
    <w:rsid w:val="008E302B"/>
    <w:rsid w:val="009010C1"/>
    <w:rsid w:val="00901A30"/>
    <w:rsid w:val="0090372F"/>
    <w:rsid w:val="00917E5E"/>
    <w:rsid w:val="00932B6E"/>
    <w:rsid w:val="0093677F"/>
    <w:rsid w:val="00937B93"/>
    <w:rsid w:val="00944ADA"/>
    <w:rsid w:val="009503D7"/>
    <w:rsid w:val="00953826"/>
    <w:rsid w:val="009568C5"/>
    <w:rsid w:val="00961A2D"/>
    <w:rsid w:val="0097243E"/>
    <w:rsid w:val="00973849"/>
    <w:rsid w:val="009832E4"/>
    <w:rsid w:val="00986482"/>
    <w:rsid w:val="009A2464"/>
    <w:rsid w:val="009A3737"/>
    <w:rsid w:val="009A5800"/>
    <w:rsid w:val="009B082B"/>
    <w:rsid w:val="009C7801"/>
    <w:rsid w:val="009E17C5"/>
    <w:rsid w:val="009E29D9"/>
    <w:rsid w:val="00A01E1F"/>
    <w:rsid w:val="00A12565"/>
    <w:rsid w:val="00A1473C"/>
    <w:rsid w:val="00A26C17"/>
    <w:rsid w:val="00A32343"/>
    <w:rsid w:val="00A344F2"/>
    <w:rsid w:val="00A46082"/>
    <w:rsid w:val="00A50AF3"/>
    <w:rsid w:val="00A52AB7"/>
    <w:rsid w:val="00A53D38"/>
    <w:rsid w:val="00A552D5"/>
    <w:rsid w:val="00A563FA"/>
    <w:rsid w:val="00A933D3"/>
    <w:rsid w:val="00AA04F0"/>
    <w:rsid w:val="00AA1407"/>
    <w:rsid w:val="00AA56B2"/>
    <w:rsid w:val="00AB0E0A"/>
    <w:rsid w:val="00AB1D85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2AE8"/>
    <w:rsid w:val="00AF338E"/>
    <w:rsid w:val="00B04C4C"/>
    <w:rsid w:val="00B17AD5"/>
    <w:rsid w:val="00B212C7"/>
    <w:rsid w:val="00B25A20"/>
    <w:rsid w:val="00B440FB"/>
    <w:rsid w:val="00B4674F"/>
    <w:rsid w:val="00B46A12"/>
    <w:rsid w:val="00B517FB"/>
    <w:rsid w:val="00B57D08"/>
    <w:rsid w:val="00B669EC"/>
    <w:rsid w:val="00B67595"/>
    <w:rsid w:val="00B7140C"/>
    <w:rsid w:val="00B74705"/>
    <w:rsid w:val="00B76387"/>
    <w:rsid w:val="00B81979"/>
    <w:rsid w:val="00B948DA"/>
    <w:rsid w:val="00B9609E"/>
    <w:rsid w:val="00BB1157"/>
    <w:rsid w:val="00BB4599"/>
    <w:rsid w:val="00BB774E"/>
    <w:rsid w:val="00BC6DE8"/>
    <w:rsid w:val="00BD6C0D"/>
    <w:rsid w:val="00BE0705"/>
    <w:rsid w:val="00BE23E2"/>
    <w:rsid w:val="00BF2997"/>
    <w:rsid w:val="00BF7C45"/>
    <w:rsid w:val="00C25F66"/>
    <w:rsid w:val="00C44051"/>
    <w:rsid w:val="00C525FC"/>
    <w:rsid w:val="00C5389F"/>
    <w:rsid w:val="00C56C03"/>
    <w:rsid w:val="00C57A8A"/>
    <w:rsid w:val="00C57FE8"/>
    <w:rsid w:val="00C6549A"/>
    <w:rsid w:val="00C8483C"/>
    <w:rsid w:val="00C915BF"/>
    <w:rsid w:val="00C91951"/>
    <w:rsid w:val="00CB1AB5"/>
    <w:rsid w:val="00CB3B33"/>
    <w:rsid w:val="00CB513E"/>
    <w:rsid w:val="00CB736B"/>
    <w:rsid w:val="00CC15AA"/>
    <w:rsid w:val="00CC2A83"/>
    <w:rsid w:val="00CD6166"/>
    <w:rsid w:val="00CD64BC"/>
    <w:rsid w:val="00CF11B0"/>
    <w:rsid w:val="00CF75DE"/>
    <w:rsid w:val="00D211CB"/>
    <w:rsid w:val="00D22C95"/>
    <w:rsid w:val="00D30822"/>
    <w:rsid w:val="00D32D66"/>
    <w:rsid w:val="00D3685C"/>
    <w:rsid w:val="00D37E0D"/>
    <w:rsid w:val="00D47C75"/>
    <w:rsid w:val="00D60A6D"/>
    <w:rsid w:val="00D677B3"/>
    <w:rsid w:val="00D67DFC"/>
    <w:rsid w:val="00D67FA8"/>
    <w:rsid w:val="00D72ED6"/>
    <w:rsid w:val="00D8635E"/>
    <w:rsid w:val="00D95848"/>
    <w:rsid w:val="00D965C0"/>
    <w:rsid w:val="00DA4228"/>
    <w:rsid w:val="00DA4A85"/>
    <w:rsid w:val="00DA5FB3"/>
    <w:rsid w:val="00DB0A75"/>
    <w:rsid w:val="00DB45DA"/>
    <w:rsid w:val="00DC4B9D"/>
    <w:rsid w:val="00DC700A"/>
    <w:rsid w:val="00DE2FA6"/>
    <w:rsid w:val="00DE6821"/>
    <w:rsid w:val="00DF2179"/>
    <w:rsid w:val="00DF224B"/>
    <w:rsid w:val="00DF718C"/>
    <w:rsid w:val="00E02AB5"/>
    <w:rsid w:val="00E0375C"/>
    <w:rsid w:val="00E03DA9"/>
    <w:rsid w:val="00E047D9"/>
    <w:rsid w:val="00E05C66"/>
    <w:rsid w:val="00E32C0E"/>
    <w:rsid w:val="00E335DA"/>
    <w:rsid w:val="00E369BC"/>
    <w:rsid w:val="00E36B77"/>
    <w:rsid w:val="00E36EA8"/>
    <w:rsid w:val="00E37F4E"/>
    <w:rsid w:val="00E43BD8"/>
    <w:rsid w:val="00E47FC2"/>
    <w:rsid w:val="00E502A7"/>
    <w:rsid w:val="00E50448"/>
    <w:rsid w:val="00E53166"/>
    <w:rsid w:val="00E642BF"/>
    <w:rsid w:val="00E660C4"/>
    <w:rsid w:val="00E83F0C"/>
    <w:rsid w:val="00EA6AA4"/>
    <w:rsid w:val="00EA700A"/>
    <w:rsid w:val="00EB3283"/>
    <w:rsid w:val="00EB5190"/>
    <w:rsid w:val="00EB7CD4"/>
    <w:rsid w:val="00ED5890"/>
    <w:rsid w:val="00EE4239"/>
    <w:rsid w:val="00EE71C4"/>
    <w:rsid w:val="00EF17AC"/>
    <w:rsid w:val="00F0575D"/>
    <w:rsid w:val="00F13CC9"/>
    <w:rsid w:val="00F2094B"/>
    <w:rsid w:val="00F22A92"/>
    <w:rsid w:val="00F2325C"/>
    <w:rsid w:val="00F2595B"/>
    <w:rsid w:val="00F36E33"/>
    <w:rsid w:val="00F50A55"/>
    <w:rsid w:val="00F53807"/>
    <w:rsid w:val="00F712CE"/>
    <w:rsid w:val="00F80742"/>
    <w:rsid w:val="00F825F9"/>
    <w:rsid w:val="00F955DA"/>
    <w:rsid w:val="00F958F0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7FA8"/>
    <w:rPr>
      <w:rFonts w:eastAsia="SimHei" w:cs="Arial"/>
      <w:i/>
      <w:sz w:val="20"/>
    </w:rPr>
  </w:style>
  <w:style w:type="paragraph" w:styleId="ListParagraph">
    <w:name w:val="List Paragraph"/>
    <w:basedOn w:val="Normal"/>
    <w:uiPriority w:val="99"/>
    <w:rsid w:val="00E37F4E"/>
    <w:pPr>
      <w:ind w:left="720"/>
      <w:contextualSpacing/>
    </w:pPr>
  </w:style>
  <w:style w:type="table" w:styleId="ListTable3">
    <w:name w:val="List Table 3"/>
    <w:basedOn w:val="TableNormal"/>
    <w:uiPriority w:val="48"/>
    <w:rsid w:val="00E37F4E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EE4239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F3EE-380C-4FA1-AFDE-F9D0EF35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308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136</cp:revision>
  <dcterms:created xsi:type="dcterms:W3CDTF">2019-02-11T03:17:00Z</dcterms:created>
  <dcterms:modified xsi:type="dcterms:W3CDTF">2020-02-03T12:34:00Z</dcterms:modified>
</cp:coreProperties>
</file>