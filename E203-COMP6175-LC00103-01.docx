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1E4CDC67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51C89" w14:textId="7FF40887" w:rsidR="00811C48" w:rsidRPr="001E7ABE" w:rsidRDefault="00D965C0" w:rsidP="004B6AFE">
            <w:pPr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A</w:t>
            </w:r>
            <w:r w:rsidR="00876001" w:rsidRPr="00CB513E">
              <w:rPr>
                <w:rFonts w:ascii="Arial" w:hAnsi="Arial" w:cs="Arial"/>
                <w:b/>
                <w:sz w:val="32"/>
                <w:lang w:val="id-ID"/>
              </w:rPr>
              <w:t xml:space="preserve">ssignment </w:t>
            </w:r>
            <w:r w:rsidR="000F1EBF" w:rsidRPr="00CB513E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0A84A8D0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3C57CCC5" wp14:editId="0F576887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771A7D76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00EAC" w14:textId="30BD3E7E" w:rsidR="00321362" w:rsidRPr="00B67595" w:rsidRDefault="00EA700A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 w:rsidRPr="00EA700A">
              <w:rPr>
                <w:rFonts w:ascii="Arial Narrow" w:hAnsi="Arial Narrow" w:cs="Tahoma"/>
                <w:sz w:val="36"/>
              </w:rPr>
              <w:t>COMP6175 | T0044</w:t>
            </w:r>
          </w:p>
          <w:p w14:paraId="4E2F9940" w14:textId="7FB3106F" w:rsidR="00235C36" w:rsidRPr="00876A58" w:rsidRDefault="00885A82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885A82">
              <w:rPr>
                <w:rFonts w:ascii="Arial Narrow" w:hAnsi="Arial Narrow" w:cs="Tahoma"/>
                <w:sz w:val="36"/>
              </w:rPr>
              <w:t>Object Oriented Programming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3171201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2DDBA90D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D224A" w14:textId="6E3FE783" w:rsidR="00F80742" w:rsidRPr="00DF718C" w:rsidRDefault="00560ECC" w:rsidP="00CB513E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44B0A6B" w14:textId="624F09BF" w:rsidR="000732DF" w:rsidRPr="0036420F" w:rsidRDefault="00B45B85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B45B85">
              <w:rPr>
                <w:rFonts w:ascii="Arial" w:hAnsi="Arial" w:cs="Arial"/>
                <w:b/>
                <w:sz w:val="20"/>
              </w:rPr>
              <w:t>E203-COMP6175-LC00103-01</w:t>
            </w:r>
          </w:p>
        </w:tc>
      </w:tr>
      <w:tr w:rsidR="00E0375C" w:rsidRPr="00876A58" w14:paraId="1A7C3B20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55ABABE" w14:textId="6261A45D" w:rsidR="00535DA7" w:rsidRPr="00E369BC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CB513E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CB513E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CB513E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 w:rsidR="00EF17AC" w:rsidRPr="00CB513E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CB513E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CB513E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CB513E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E369BC">
              <w:rPr>
                <w:rFonts w:ascii="Arial" w:hAnsi="Arial" w:cs="Arial"/>
                <w:i/>
                <w:sz w:val="18"/>
                <w:szCs w:val="18"/>
              </w:rPr>
              <w:t>201</w:t>
            </w:r>
            <w:r w:rsidR="00574B47">
              <w:rPr>
                <w:rFonts w:ascii="Arial" w:hAnsi="Arial" w:cs="Arial"/>
                <w:i/>
                <w:sz w:val="18"/>
                <w:szCs w:val="18"/>
              </w:rPr>
              <w:t>9</w:t>
            </w:r>
            <w:r w:rsidRPr="00CB513E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E369BC">
              <w:rPr>
                <w:rFonts w:ascii="Arial" w:hAnsi="Arial" w:cs="Arial"/>
                <w:i/>
                <w:sz w:val="18"/>
                <w:szCs w:val="18"/>
              </w:rPr>
              <w:t>20</w:t>
            </w:r>
            <w:r w:rsidR="00574B47">
              <w:rPr>
                <w:rFonts w:ascii="Arial" w:hAnsi="Arial" w:cs="Arial"/>
                <w:i/>
                <w:sz w:val="18"/>
                <w:szCs w:val="18"/>
              </w:rPr>
              <w:t>20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368E73E" w14:textId="6D6D55E8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CB513E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CB513E">
              <w:rPr>
                <w:rFonts w:ascii="Arial" w:hAnsi="Arial" w:cs="Arial"/>
                <w:b/>
                <w:sz w:val="18"/>
              </w:rPr>
              <w:t xml:space="preserve"> </w:t>
            </w:r>
            <w:r w:rsidR="006A531F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2AF4E902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1E22E452" w14:textId="77777777" w:rsidR="00643F75" w:rsidRPr="00876A58" w:rsidRDefault="00643F75" w:rsidP="005B66A9">
      <w:pPr>
        <w:pStyle w:val="Judul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t>Soal</w:t>
      </w:r>
    </w:p>
    <w:p w14:paraId="3B9DF2D5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70AB5454" w14:textId="40FE3BCC" w:rsidR="00EE4239" w:rsidRPr="001630E0" w:rsidRDefault="006D3D1F" w:rsidP="001630E0">
      <w:pPr>
        <w:spacing w:before="240" w:after="240" w:line="360" w:lineRule="auto"/>
        <w:jc w:val="center"/>
        <w:rPr>
          <w:b/>
          <w:bCs/>
        </w:rPr>
      </w:pPr>
      <w:r w:rsidRPr="001630E0">
        <w:rPr>
          <w:b/>
          <w:bCs/>
        </w:rPr>
        <w:t>Inventory</w:t>
      </w:r>
      <w:r w:rsidR="00685A20">
        <w:rPr>
          <w:b/>
          <w:bCs/>
        </w:rPr>
        <w:t xml:space="preserve"> </w:t>
      </w:r>
      <w:r w:rsidRPr="001630E0">
        <w:rPr>
          <w:b/>
          <w:bCs/>
        </w:rPr>
        <w:t>Management</w:t>
      </w:r>
      <w:r w:rsidR="00685A20">
        <w:rPr>
          <w:b/>
          <w:bCs/>
        </w:rPr>
        <w:t xml:space="preserve"> </w:t>
      </w:r>
      <w:r w:rsidRPr="001630E0">
        <w:rPr>
          <w:b/>
          <w:bCs/>
        </w:rPr>
        <w:t>System</w:t>
      </w:r>
    </w:p>
    <w:p w14:paraId="77CF16E5" w14:textId="4CB3AF46" w:rsidR="00EE4239" w:rsidRPr="001630E0" w:rsidRDefault="007200C8" w:rsidP="001630E0">
      <w:pPr>
        <w:spacing w:line="360" w:lineRule="auto"/>
        <w:ind w:firstLine="720"/>
        <w:jc w:val="both"/>
      </w:pPr>
      <w:r w:rsidRPr="001630E0">
        <w:rPr>
          <w:b/>
          <w:bCs/>
        </w:rPr>
        <w:t>Inventory</w:t>
      </w:r>
      <w:r w:rsidR="00592BA0">
        <w:rPr>
          <w:b/>
          <w:bCs/>
        </w:rPr>
        <w:t xml:space="preserve"> </w:t>
      </w:r>
      <w:r w:rsidRPr="001630E0">
        <w:rPr>
          <w:b/>
          <w:bCs/>
        </w:rPr>
        <w:t>Management</w:t>
      </w:r>
      <w:r w:rsidR="00592BA0">
        <w:rPr>
          <w:b/>
          <w:bCs/>
        </w:rPr>
        <w:t xml:space="preserve"> </w:t>
      </w:r>
      <w:r w:rsidRPr="001630E0">
        <w:rPr>
          <w:b/>
          <w:bCs/>
        </w:rPr>
        <w:t xml:space="preserve">System </w:t>
      </w:r>
      <w:r w:rsidR="00EE4239" w:rsidRPr="001630E0">
        <w:t>is a</w:t>
      </w:r>
      <w:r w:rsidR="00C444FF" w:rsidRPr="001630E0">
        <w:t>n</w:t>
      </w:r>
      <w:r w:rsidR="00EE4239" w:rsidRPr="001630E0">
        <w:t xml:space="preserve"> </w:t>
      </w:r>
      <w:r w:rsidR="00FB4596" w:rsidRPr="001630E0">
        <w:t>inventory</w:t>
      </w:r>
      <w:r w:rsidR="00EE4239" w:rsidRPr="001630E0">
        <w:t xml:space="preserve"> system that saves </w:t>
      </w:r>
      <w:r w:rsidR="00C444FF" w:rsidRPr="001630E0">
        <w:t xml:space="preserve">list of </w:t>
      </w:r>
      <w:r w:rsidR="00FB4596" w:rsidRPr="001630E0">
        <w:t>items</w:t>
      </w:r>
      <w:r w:rsidR="00C444FF" w:rsidRPr="001630E0">
        <w:t xml:space="preserve"> </w:t>
      </w:r>
      <w:r w:rsidR="00125FF6" w:rsidRPr="001630E0">
        <w:t>available</w:t>
      </w:r>
      <w:r w:rsidR="00EE4239" w:rsidRPr="001630E0">
        <w:t xml:space="preserve"> in a </w:t>
      </w:r>
      <w:r w:rsidR="00FB4596" w:rsidRPr="001630E0">
        <w:t>certain store</w:t>
      </w:r>
      <w:r w:rsidR="00EE4239" w:rsidRPr="001630E0">
        <w:t xml:space="preserve">. You as a programmer are asked to make </w:t>
      </w:r>
      <w:r w:rsidR="009C6DE7" w:rsidRPr="001630E0">
        <w:rPr>
          <w:b/>
        </w:rPr>
        <w:t>Inventory</w:t>
      </w:r>
      <w:r w:rsidR="00245A26">
        <w:rPr>
          <w:b/>
        </w:rPr>
        <w:t xml:space="preserve"> </w:t>
      </w:r>
      <w:r w:rsidR="009C6DE7" w:rsidRPr="001630E0">
        <w:rPr>
          <w:b/>
        </w:rPr>
        <w:t>Management</w:t>
      </w:r>
      <w:r w:rsidR="00245A26">
        <w:rPr>
          <w:b/>
        </w:rPr>
        <w:t xml:space="preserve"> </w:t>
      </w:r>
      <w:r w:rsidR="009C6DE7" w:rsidRPr="001630E0">
        <w:rPr>
          <w:b/>
        </w:rPr>
        <w:t xml:space="preserve">System </w:t>
      </w:r>
      <w:r w:rsidR="00655CB1" w:rsidRPr="001630E0">
        <w:rPr>
          <w:bCs/>
        </w:rPr>
        <w:t xml:space="preserve">that capable of </w:t>
      </w:r>
      <w:r w:rsidR="00655CB1" w:rsidRPr="001630E0">
        <w:rPr>
          <w:b/>
        </w:rPr>
        <w:t>handling</w:t>
      </w:r>
      <w:r w:rsidR="00655CB1" w:rsidRPr="001630E0">
        <w:rPr>
          <w:bCs/>
        </w:rPr>
        <w:t xml:space="preserve"> user </w:t>
      </w:r>
      <w:r w:rsidR="003474B8" w:rsidRPr="001630E0">
        <w:rPr>
          <w:b/>
        </w:rPr>
        <w:t>requirements</w:t>
      </w:r>
      <w:r w:rsidR="00655CB1" w:rsidRPr="001630E0">
        <w:rPr>
          <w:bCs/>
        </w:rPr>
        <w:t xml:space="preserve"> </w:t>
      </w:r>
      <w:r w:rsidR="00EE4239" w:rsidRPr="001630E0">
        <w:t xml:space="preserve">using </w:t>
      </w:r>
      <w:r w:rsidR="00EE4239" w:rsidRPr="001630E0">
        <w:rPr>
          <w:b/>
          <w:bCs/>
        </w:rPr>
        <w:t>Java Programming Language</w:t>
      </w:r>
      <w:r w:rsidR="00EE4239" w:rsidRPr="001630E0">
        <w:t xml:space="preserve"> with the following specifications:</w:t>
      </w:r>
    </w:p>
    <w:p w14:paraId="5EAE3D1C" w14:textId="462F3548" w:rsidR="00EE4239" w:rsidRPr="001630E0" w:rsidRDefault="00EE4239" w:rsidP="00640369">
      <w:pPr>
        <w:spacing w:before="240" w:line="360" w:lineRule="auto"/>
        <w:jc w:val="both"/>
      </w:pPr>
      <w:r w:rsidRPr="001630E0">
        <w:t xml:space="preserve">First, the program will </w:t>
      </w:r>
      <w:r w:rsidR="00C7099A" w:rsidRPr="001630E0">
        <w:rPr>
          <w:b/>
          <w:bCs/>
        </w:rPr>
        <w:t>display</w:t>
      </w:r>
      <w:r w:rsidR="001C18E2" w:rsidRPr="001630E0">
        <w:t xml:space="preserve"> </w:t>
      </w:r>
      <w:r w:rsidR="001C18E2" w:rsidRPr="001630E0">
        <w:rPr>
          <w:b/>
          <w:bCs/>
        </w:rPr>
        <w:t>main menu</w:t>
      </w:r>
      <w:r w:rsidR="001C18E2" w:rsidRPr="001630E0">
        <w:t xml:space="preserve"> that consists of:</w:t>
      </w:r>
    </w:p>
    <w:p w14:paraId="4C4DDEBE" w14:textId="5E2493A7" w:rsidR="00800F0D" w:rsidRPr="001630E0" w:rsidRDefault="00800F0D" w:rsidP="003B283C">
      <w:pPr>
        <w:pStyle w:val="DaftarParagraf"/>
        <w:numPr>
          <w:ilvl w:val="0"/>
          <w:numId w:val="19"/>
        </w:numPr>
        <w:spacing w:line="360" w:lineRule="auto"/>
        <w:ind w:left="360"/>
        <w:jc w:val="both"/>
        <w:rPr>
          <w:b/>
          <w:bCs/>
        </w:rPr>
      </w:pPr>
      <w:r w:rsidRPr="001630E0">
        <w:rPr>
          <w:b/>
          <w:bCs/>
        </w:rPr>
        <w:t>View Item in Inventory</w:t>
      </w:r>
    </w:p>
    <w:p w14:paraId="626708E5" w14:textId="5B912859" w:rsidR="00800F0D" w:rsidRPr="001630E0" w:rsidRDefault="00800F0D" w:rsidP="001630E0">
      <w:pPr>
        <w:pStyle w:val="DaftarParagraf"/>
        <w:numPr>
          <w:ilvl w:val="0"/>
          <w:numId w:val="19"/>
        </w:numPr>
        <w:spacing w:before="240" w:line="360" w:lineRule="auto"/>
        <w:ind w:left="360"/>
        <w:jc w:val="both"/>
        <w:rPr>
          <w:b/>
          <w:bCs/>
        </w:rPr>
      </w:pPr>
      <w:r w:rsidRPr="001630E0">
        <w:rPr>
          <w:b/>
          <w:bCs/>
        </w:rPr>
        <w:t>Add New Item to Inventory</w:t>
      </w:r>
    </w:p>
    <w:p w14:paraId="25CD2C48" w14:textId="213D9C58" w:rsidR="00800F0D" w:rsidRPr="001630E0" w:rsidRDefault="00800F0D" w:rsidP="001630E0">
      <w:pPr>
        <w:pStyle w:val="DaftarParagraf"/>
        <w:numPr>
          <w:ilvl w:val="0"/>
          <w:numId w:val="19"/>
        </w:numPr>
        <w:spacing w:before="240" w:line="360" w:lineRule="auto"/>
        <w:ind w:left="360"/>
        <w:jc w:val="both"/>
        <w:rPr>
          <w:b/>
          <w:bCs/>
        </w:rPr>
      </w:pPr>
      <w:r w:rsidRPr="001630E0">
        <w:rPr>
          <w:b/>
          <w:bCs/>
        </w:rPr>
        <w:t>Checkout Item from Inventory</w:t>
      </w:r>
    </w:p>
    <w:p w14:paraId="2DBC4143" w14:textId="30F2BEE1" w:rsidR="00800F0D" w:rsidRPr="001630E0" w:rsidRDefault="00800F0D" w:rsidP="001630E0">
      <w:pPr>
        <w:pStyle w:val="DaftarParagraf"/>
        <w:numPr>
          <w:ilvl w:val="0"/>
          <w:numId w:val="19"/>
        </w:numPr>
        <w:spacing w:before="240" w:line="360" w:lineRule="auto"/>
        <w:ind w:left="360"/>
        <w:jc w:val="both"/>
        <w:rPr>
          <w:b/>
          <w:bCs/>
        </w:rPr>
      </w:pPr>
      <w:r w:rsidRPr="001630E0">
        <w:rPr>
          <w:b/>
          <w:bCs/>
        </w:rPr>
        <w:t>Exit</w:t>
      </w:r>
    </w:p>
    <w:p w14:paraId="7136D5A8" w14:textId="0AD048DC" w:rsidR="009E5E9A" w:rsidRPr="001630E0" w:rsidRDefault="00A051B5" w:rsidP="00AB0BBA">
      <w:pPr>
        <w:keepNext/>
        <w:spacing w:before="240" w:line="360" w:lineRule="auto"/>
        <w:ind w:hanging="426"/>
        <w:jc w:val="center"/>
      </w:pPr>
      <w:r>
        <w:rPr>
          <w:noProof/>
        </w:rPr>
        <w:drawing>
          <wp:inline distT="0" distB="0" distL="0" distR="0" wp14:anchorId="1AAE8CB4" wp14:editId="4E701F95">
            <wp:extent cx="5932805" cy="1223645"/>
            <wp:effectExtent l="19050" t="19050" r="10795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526" cy="122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DB3AFD" w14:textId="77777777" w:rsidR="00D576B9" w:rsidRPr="001630E0" w:rsidRDefault="00D576B9" w:rsidP="001630E0">
      <w:pPr>
        <w:tabs>
          <w:tab w:val="left" w:pos="425"/>
        </w:tabs>
        <w:spacing w:line="360" w:lineRule="auto"/>
        <w:jc w:val="both"/>
      </w:pPr>
    </w:p>
    <w:p w14:paraId="1D47B0E4" w14:textId="07947191" w:rsidR="00EE4239" w:rsidRPr="001630E0" w:rsidRDefault="00EE4239" w:rsidP="001630E0">
      <w:pPr>
        <w:numPr>
          <w:ilvl w:val="0"/>
          <w:numId w:val="18"/>
        </w:numPr>
        <w:spacing w:line="360" w:lineRule="auto"/>
        <w:ind w:left="-420" w:firstLine="420"/>
        <w:jc w:val="both"/>
      </w:pPr>
      <w:r w:rsidRPr="001630E0">
        <w:t xml:space="preserve">If the user chooses </w:t>
      </w:r>
      <w:r w:rsidRPr="001630E0">
        <w:rPr>
          <w:b/>
          <w:bCs/>
        </w:rPr>
        <w:t xml:space="preserve">View </w:t>
      </w:r>
      <w:r w:rsidR="005D31D1" w:rsidRPr="001630E0">
        <w:rPr>
          <w:b/>
          <w:bCs/>
        </w:rPr>
        <w:t>Item in Inventory</w:t>
      </w:r>
      <w:r w:rsidRPr="001630E0">
        <w:rPr>
          <w:b/>
          <w:bCs/>
        </w:rPr>
        <w:t xml:space="preserve"> (Menu 1)</w:t>
      </w:r>
      <w:r w:rsidRPr="001630E0">
        <w:t>, then:</w:t>
      </w:r>
    </w:p>
    <w:p w14:paraId="6259E71A" w14:textId="19182B4F" w:rsidR="00EE4239" w:rsidRDefault="004624D6" w:rsidP="001630E0">
      <w:pPr>
        <w:numPr>
          <w:ilvl w:val="1"/>
          <w:numId w:val="14"/>
        </w:numPr>
        <w:spacing w:line="360" w:lineRule="auto"/>
        <w:jc w:val="both"/>
      </w:pPr>
      <w:r>
        <w:t xml:space="preserve">If </w:t>
      </w:r>
      <w:r w:rsidRPr="004624D6">
        <w:rPr>
          <w:b/>
          <w:bCs/>
        </w:rPr>
        <w:t>inventory list is empty</w:t>
      </w:r>
      <w:r>
        <w:t>, then show the following message:</w:t>
      </w:r>
    </w:p>
    <w:p w14:paraId="4F42426D" w14:textId="2BA87062" w:rsidR="008257D0" w:rsidRPr="001630E0" w:rsidRDefault="006B187A" w:rsidP="008257D0">
      <w:pPr>
        <w:tabs>
          <w:tab w:val="left" w:pos="420"/>
          <w:tab w:val="left" w:pos="840"/>
        </w:tabs>
        <w:spacing w:line="360" w:lineRule="auto"/>
        <w:ind w:left="840"/>
        <w:jc w:val="both"/>
      </w:pPr>
      <w:r>
        <w:rPr>
          <w:noProof/>
        </w:rPr>
        <w:drawing>
          <wp:inline distT="0" distB="0" distL="0" distR="0" wp14:anchorId="77EC2E46" wp14:editId="54583238">
            <wp:extent cx="5400000" cy="528429"/>
            <wp:effectExtent l="19050" t="19050" r="10795" b="241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284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30D5C8" w14:textId="77777777" w:rsidR="00AC0B70" w:rsidRDefault="00AC0B70">
      <w:pPr>
        <w:spacing w:after="200" w:line="276" w:lineRule="auto"/>
      </w:pPr>
      <w:r>
        <w:br w:type="page"/>
      </w:r>
    </w:p>
    <w:p w14:paraId="2E03CD34" w14:textId="403EBEF7" w:rsidR="00EE4239" w:rsidRPr="001630E0" w:rsidRDefault="006B187A" w:rsidP="001630E0">
      <w:pPr>
        <w:numPr>
          <w:ilvl w:val="1"/>
          <w:numId w:val="14"/>
        </w:numPr>
        <w:spacing w:line="360" w:lineRule="auto"/>
        <w:jc w:val="both"/>
      </w:pPr>
      <w:r>
        <w:lastRenderedPageBreak/>
        <w:t>Otherwise, the program</w:t>
      </w:r>
      <w:r w:rsidR="00B04BD6" w:rsidRPr="001630E0">
        <w:t xml:space="preserve"> will </w:t>
      </w:r>
      <w:r w:rsidR="00C7099A" w:rsidRPr="001630E0">
        <w:rPr>
          <w:b/>
          <w:bCs/>
        </w:rPr>
        <w:t>display</w:t>
      </w:r>
      <w:r w:rsidR="00B04BD6" w:rsidRPr="001630E0">
        <w:rPr>
          <w:b/>
          <w:bCs/>
        </w:rPr>
        <w:t xml:space="preserve"> list of item</w:t>
      </w:r>
      <w:r w:rsidR="00FD675F" w:rsidRPr="001630E0">
        <w:rPr>
          <w:b/>
          <w:bCs/>
        </w:rPr>
        <w:t>s</w:t>
      </w:r>
      <w:r w:rsidR="00B04BD6" w:rsidRPr="001630E0">
        <w:t xml:space="preserve"> inside inventory along with item’s </w:t>
      </w:r>
      <w:r w:rsidR="00B04BD6" w:rsidRPr="001630E0">
        <w:rPr>
          <w:b/>
          <w:bCs/>
        </w:rPr>
        <w:t>id</w:t>
      </w:r>
      <w:r w:rsidR="00B04BD6" w:rsidRPr="001630E0">
        <w:t xml:space="preserve">, item’s </w:t>
      </w:r>
      <w:r w:rsidR="00B04BD6" w:rsidRPr="001630E0">
        <w:rPr>
          <w:b/>
          <w:bCs/>
        </w:rPr>
        <w:t>name</w:t>
      </w:r>
      <w:r w:rsidR="00B04BD6" w:rsidRPr="001630E0">
        <w:t xml:space="preserve">, item’s </w:t>
      </w:r>
      <w:r w:rsidR="00B04BD6" w:rsidRPr="001630E0">
        <w:rPr>
          <w:b/>
          <w:bCs/>
        </w:rPr>
        <w:t>price</w:t>
      </w:r>
      <w:r w:rsidR="00B04BD6" w:rsidRPr="001630E0">
        <w:t xml:space="preserve">, and item’s </w:t>
      </w:r>
      <w:r w:rsidR="00B04BD6" w:rsidRPr="001630E0">
        <w:rPr>
          <w:b/>
          <w:bCs/>
        </w:rPr>
        <w:t>stock</w:t>
      </w:r>
      <w:r w:rsidR="00B50423">
        <w:t>.</w:t>
      </w:r>
    </w:p>
    <w:p w14:paraId="640E20D1" w14:textId="1785014E" w:rsidR="00E43BD8" w:rsidRPr="001630E0" w:rsidRDefault="00AC0B70" w:rsidP="00FA41DA">
      <w:pPr>
        <w:spacing w:line="360" w:lineRule="auto"/>
        <w:ind w:firstLine="426"/>
        <w:jc w:val="center"/>
      </w:pPr>
      <w:r>
        <w:rPr>
          <w:noProof/>
        </w:rPr>
        <w:drawing>
          <wp:inline distT="0" distB="0" distL="0" distR="0" wp14:anchorId="648FDA83" wp14:editId="59B15F53">
            <wp:extent cx="5400000" cy="910646"/>
            <wp:effectExtent l="19050" t="19050" r="10795" b="228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9106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ED7FE1" w14:textId="19DE45F3" w:rsidR="00EE4239" w:rsidRPr="001630E0" w:rsidRDefault="00EE4239" w:rsidP="001630E0">
      <w:pPr>
        <w:numPr>
          <w:ilvl w:val="0"/>
          <w:numId w:val="18"/>
        </w:numPr>
        <w:spacing w:line="360" w:lineRule="auto"/>
        <w:ind w:left="-420" w:firstLine="420"/>
        <w:jc w:val="both"/>
      </w:pPr>
      <w:r w:rsidRPr="001630E0">
        <w:t xml:space="preserve">If the user chooses </w:t>
      </w:r>
      <w:r w:rsidRPr="001630E0">
        <w:rPr>
          <w:b/>
          <w:bCs/>
        </w:rPr>
        <w:t xml:space="preserve">Add New </w:t>
      </w:r>
      <w:r w:rsidR="001A7241" w:rsidRPr="001630E0">
        <w:rPr>
          <w:b/>
          <w:bCs/>
        </w:rPr>
        <w:t>Item to Inventory</w:t>
      </w:r>
      <w:r w:rsidRPr="001630E0">
        <w:rPr>
          <w:b/>
          <w:bCs/>
        </w:rPr>
        <w:t xml:space="preserve"> (Menu 2)</w:t>
      </w:r>
      <w:r w:rsidRPr="001630E0">
        <w:t>, then:</w:t>
      </w:r>
    </w:p>
    <w:p w14:paraId="1950E921" w14:textId="658A1956" w:rsidR="00EE4239" w:rsidRPr="001630E0" w:rsidRDefault="00EE4239" w:rsidP="001630E0">
      <w:pPr>
        <w:numPr>
          <w:ilvl w:val="1"/>
          <w:numId w:val="14"/>
        </w:numPr>
        <w:spacing w:line="360" w:lineRule="auto"/>
        <w:jc w:val="both"/>
      </w:pPr>
      <w:r w:rsidRPr="001630E0">
        <w:t xml:space="preserve">The program will </w:t>
      </w:r>
      <w:r w:rsidRPr="0074169F">
        <w:t>ask</w:t>
      </w:r>
      <w:r w:rsidR="0074169F">
        <w:rPr>
          <w:b/>
          <w:bCs/>
        </w:rPr>
        <w:t xml:space="preserve"> </w:t>
      </w:r>
      <w:r w:rsidR="0074169F">
        <w:t>the</w:t>
      </w:r>
      <w:r w:rsidRPr="001630E0">
        <w:t xml:space="preserve"> user to </w:t>
      </w:r>
      <w:r w:rsidRPr="001630E0">
        <w:rPr>
          <w:b/>
          <w:bCs/>
        </w:rPr>
        <w:t xml:space="preserve">input </w:t>
      </w:r>
      <w:r w:rsidR="00C12D25" w:rsidRPr="001630E0">
        <w:rPr>
          <w:b/>
          <w:bCs/>
        </w:rPr>
        <w:t>i</w:t>
      </w:r>
      <w:r w:rsidR="00310D42" w:rsidRPr="001630E0">
        <w:rPr>
          <w:b/>
          <w:bCs/>
        </w:rPr>
        <w:t xml:space="preserve">tem </w:t>
      </w:r>
      <w:r w:rsidR="005211B5" w:rsidRPr="001630E0">
        <w:rPr>
          <w:b/>
          <w:bCs/>
        </w:rPr>
        <w:t>i</w:t>
      </w:r>
      <w:r w:rsidR="00310D42" w:rsidRPr="001630E0">
        <w:rPr>
          <w:b/>
          <w:bCs/>
        </w:rPr>
        <w:t>d</w:t>
      </w:r>
      <w:r w:rsidRPr="001630E0">
        <w:t xml:space="preserve">, which </w:t>
      </w:r>
      <w:r w:rsidRPr="001630E0">
        <w:rPr>
          <w:b/>
        </w:rPr>
        <w:t xml:space="preserve">length </w:t>
      </w:r>
      <w:r w:rsidR="00633E5E" w:rsidRPr="001630E0">
        <w:t xml:space="preserve">must be </w:t>
      </w:r>
      <w:r w:rsidR="00633E5E" w:rsidRPr="001630E0">
        <w:rPr>
          <w:b/>
          <w:bCs/>
        </w:rPr>
        <w:t xml:space="preserve">5 </w:t>
      </w:r>
      <w:r w:rsidRPr="001630E0">
        <w:t>characters.</w:t>
      </w:r>
    </w:p>
    <w:p w14:paraId="292CC09C" w14:textId="5B7490C9" w:rsidR="00B2093B" w:rsidRPr="001630E0" w:rsidRDefault="00B2093B" w:rsidP="00A8609B">
      <w:pPr>
        <w:numPr>
          <w:ilvl w:val="1"/>
          <w:numId w:val="14"/>
        </w:numPr>
        <w:spacing w:line="360" w:lineRule="auto"/>
        <w:jc w:val="both"/>
      </w:pPr>
      <w:r w:rsidRPr="001630E0">
        <w:t xml:space="preserve">If </w:t>
      </w:r>
      <w:r w:rsidRPr="00386051">
        <w:rPr>
          <w:b/>
          <w:bCs/>
        </w:rPr>
        <w:t>item</w:t>
      </w:r>
      <w:r w:rsidRPr="001630E0">
        <w:t xml:space="preserve"> </w:t>
      </w:r>
      <w:r w:rsidRPr="001630E0">
        <w:rPr>
          <w:b/>
          <w:bCs/>
        </w:rPr>
        <w:t>id</w:t>
      </w:r>
      <w:r w:rsidRPr="001630E0">
        <w:t xml:space="preserve"> already </w:t>
      </w:r>
      <w:r w:rsidRPr="001630E0">
        <w:rPr>
          <w:b/>
          <w:bCs/>
        </w:rPr>
        <w:t>exists</w:t>
      </w:r>
      <w:r w:rsidRPr="001630E0">
        <w:t xml:space="preserve"> in</w:t>
      </w:r>
      <w:r w:rsidR="002A1B64">
        <w:t xml:space="preserve"> the</w:t>
      </w:r>
      <w:r w:rsidRPr="001630E0">
        <w:t xml:space="preserve"> </w:t>
      </w:r>
      <w:r w:rsidRPr="002E2C78">
        <w:rPr>
          <w:b/>
          <w:bCs/>
        </w:rPr>
        <w:t>inventory</w:t>
      </w:r>
      <w:r w:rsidR="002A1B64" w:rsidRPr="002E2C78">
        <w:rPr>
          <w:b/>
          <w:bCs/>
        </w:rPr>
        <w:t xml:space="preserve"> list</w:t>
      </w:r>
      <w:r w:rsidR="00C42AB7">
        <w:t>, then do the following</w:t>
      </w:r>
      <w:r w:rsidRPr="001630E0">
        <w:t>:</w:t>
      </w:r>
    </w:p>
    <w:p w14:paraId="4E1872AA" w14:textId="1B2BA263" w:rsidR="00B2093B" w:rsidRPr="001630E0" w:rsidRDefault="00C7099A" w:rsidP="00AE79D0">
      <w:pPr>
        <w:numPr>
          <w:ilvl w:val="2"/>
          <w:numId w:val="14"/>
        </w:numPr>
        <w:spacing w:line="360" w:lineRule="auto"/>
        <w:jc w:val="both"/>
      </w:pPr>
      <w:r w:rsidRPr="001630E0">
        <w:rPr>
          <w:b/>
          <w:bCs/>
        </w:rPr>
        <w:t>Display</w:t>
      </w:r>
      <w:r w:rsidR="00B17E22" w:rsidRPr="001630E0">
        <w:t xml:space="preserve"> item’s </w:t>
      </w:r>
      <w:r w:rsidR="00B17E22" w:rsidRPr="001630E0">
        <w:rPr>
          <w:b/>
          <w:bCs/>
        </w:rPr>
        <w:t>id</w:t>
      </w:r>
      <w:r w:rsidR="00B17E22" w:rsidRPr="001630E0">
        <w:t xml:space="preserve">, item’s </w:t>
      </w:r>
      <w:r w:rsidR="00B17E22" w:rsidRPr="001630E0">
        <w:rPr>
          <w:b/>
          <w:bCs/>
        </w:rPr>
        <w:t>name</w:t>
      </w:r>
      <w:r w:rsidR="00B17E22" w:rsidRPr="001630E0">
        <w:t xml:space="preserve">, item’s </w:t>
      </w:r>
      <w:r w:rsidR="00B17E22" w:rsidRPr="001630E0">
        <w:rPr>
          <w:b/>
          <w:bCs/>
        </w:rPr>
        <w:t>price</w:t>
      </w:r>
      <w:r w:rsidR="00B17E22" w:rsidRPr="001630E0">
        <w:t xml:space="preserve">, and </w:t>
      </w:r>
      <w:r w:rsidR="00B17E22" w:rsidRPr="001630E0">
        <w:rPr>
          <w:b/>
          <w:bCs/>
        </w:rPr>
        <w:t>current</w:t>
      </w:r>
      <w:r w:rsidR="00B17E22" w:rsidRPr="001630E0">
        <w:t xml:space="preserve"> item’s </w:t>
      </w:r>
      <w:r w:rsidR="00B17E22" w:rsidRPr="001630E0">
        <w:rPr>
          <w:b/>
          <w:bCs/>
        </w:rPr>
        <w:t>stock</w:t>
      </w:r>
      <w:r w:rsidR="003E26BB" w:rsidRPr="00A96B32">
        <w:t>.</w:t>
      </w:r>
    </w:p>
    <w:p w14:paraId="334BB20A" w14:textId="591715B0" w:rsidR="00B2093B" w:rsidRPr="001630E0" w:rsidRDefault="00B17E22" w:rsidP="00AE79D0">
      <w:pPr>
        <w:numPr>
          <w:ilvl w:val="2"/>
          <w:numId w:val="14"/>
        </w:numPr>
        <w:spacing w:line="360" w:lineRule="auto"/>
        <w:jc w:val="both"/>
        <w:rPr>
          <w:b/>
          <w:bCs/>
        </w:rPr>
      </w:pPr>
      <w:r w:rsidRPr="001630E0">
        <w:rPr>
          <w:b/>
          <w:bCs/>
        </w:rPr>
        <w:t xml:space="preserve">Ask </w:t>
      </w:r>
      <w:r w:rsidR="00DB160C">
        <w:t xml:space="preserve">the </w:t>
      </w:r>
      <w:r w:rsidRPr="001630E0">
        <w:t xml:space="preserve">user to </w:t>
      </w:r>
      <w:r w:rsidRPr="001630E0">
        <w:rPr>
          <w:b/>
          <w:bCs/>
        </w:rPr>
        <w:t>input</w:t>
      </w:r>
      <w:r w:rsidRPr="001630E0">
        <w:t xml:space="preserve"> how many </w:t>
      </w:r>
      <w:r w:rsidR="00DD1278" w:rsidRPr="001630E0">
        <w:rPr>
          <w:b/>
          <w:bCs/>
        </w:rPr>
        <w:t>stocks</w:t>
      </w:r>
      <w:r w:rsidRPr="001630E0">
        <w:t xml:space="preserve"> to be </w:t>
      </w:r>
      <w:r w:rsidRPr="00491433">
        <w:rPr>
          <w:b/>
          <w:bCs/>
        </w:rPr>
        <w:t>added to current</w:t>
      </w:r>
      <w:r w:rsidRPr="001630E0">
        <w:t xml:space="preserve"> </w:t>
      </w:r>
      <w:r w:rsidR="004955FC">
        <w:rPr>
          <w:b/>
          <w:bCs/>
        </w:rPr>
        <w:t>item’s stocks</w:t>
      </w:r>
      <w:r w:rsidR="0016099B" w:rsidRPr="001630E0">
        <w:rPr>
          <w:b/>
          <w:bCs/>
        </w:rPr>
        <w:t xml:space="preserve">. Validate </w:t>
      </w:r>
      <w:r w:rsidR="0016099B" w:rsidRPr="001630E0">
        <w:t xml:space="preserve">the input </w:t>
      </w:r>
      <w:r w:rsidR="0016099B" w:rsidRPr="001630E0">
        <w:rPr>
          <w:b/>
          <w:bCs/>
        </w:rPr>
        <w:t>must be number</w:t>
      </w:r>
      <w:r w:rsidR="00A25F3C" w:rsidRPr="00A96B32">
        <w:t>.</w:t>
      </w:r>
    </w:p>
    <w:p w14:paraId="30606228" w14:textId="4547A6E8" w:rsidR="00B2093B" w:rsidRPr="001630E0" w:rsidRDefault="004F45C6" w:rsidP="00AE79D0">
      <w:pPr>
        <w:numPr>
          <w:ilvl w:val="2"/>
          <w:numId w:val="14"/>
        </w:numPr>
        <w:spacing w:line="360" w:lineRule="auto"/>
        <w:jc w:val="both"/>
      </w:pPr>
      <w:r w:rsidRPr="001630E0">
        <w:rPr>
          <w:b/>
          <w:bCs/>
        </w:rPr>
        <w:t xml:space="preserve">Update </w:t>
      </w:r>
      <w:r w:rsidRPr="001630E0">
        <w:t xml:space="preserve">item’s stock by </w:t>
      </w:r>
      <w:r w:rsidRPr="001630E0">
        <w:rPr>
          <w:b/>
          <w:bCs/>
        </w:rPr>
        <w:t>adding</w:t>
      </w:r>
      <w:r w:rsidRPr="001630E0">
        <w:t xml:space="preserve"> </w:t>
      </w:r>
      <w:r w:rsidR="001E4F9C">
        <w:t xml:space="preserve">the </w:t>
      </w:r>
      <w:r w:rsidRPr="001630E0">
        <w:t xml:space="preserve">user’s </w:t>
      </w:r>
      <w:r w:rsidRPr="001630E0">
        <w:rPr>
          <w:b/>
          <w:bCs/>
        </w:rPr>
        <w:t>input</w:t>
      </w:r>
      <w:r w:rsidRPr="001630E0">
        <w:t xml:space="preserve"> </w:t>
      </w:r>
      <w:r w:rsidR="0042653C">
        <w:t>to</w:t>
      </w:r>
      <w:r w:rsidRPr="001630E0">
        <w:t xml:space="preserve"> </w:t>
      </w:r>
      <w:r w:rsidRPr="001630E0">
        <w:rPr>
          <w:b/>
          <w:bCs/>
        </w:rPr>
        <w:t>current item’s stock</w:t>
      </w:r>
      <w:r w:rsidR="00196654" w:rsidRPr="00A96B32">
        <w:t>.</w:t>
      </w:r>
    </w:p>
    <w:p w14:paraId="3387A346" w14:textId="2B60FBC2" w:rsidR="0019318A" w:rsidRPr="001630E0" w:rsidRDefault="00C7099A" w:rsidP="00AE79D0">
      <w:pPr>
        <w:numPr>
          <w:ilvl w:val="2"/>
          <w:numId w:val="14"/>
        </w:numPr>
        <w:spacing w:line="360" w:lineRule="auto"/>
        <w:jc w:val="both"/>
      </w:pPr>
      <w:r w:rsidRPr="001630E0">
        <w:rPr>
          <w:b/>
          <w:bCs/>
        </w:rPr>
        <w:t>Display</w:t>
      </w:r>
      <w:r w:rsidR="00AF2B22" w:rsidRPr="001630E0">
        <w:rPr>
          <w:b/>
          <w:bCs/>
        </w:rPr>
        <w:t xml:space="preserve"> </w:t>
      </w:r>
      <w:r w:rsidR="0019318A" w:rsidRPr="001630E0">
        <w:rPr>
          <w:b/>
          <w:bCs/>
        </w:rPr>
        <w:t>“Success Update Item Stock”</w:t>
      </w:r>
      <w:r w:rsidR="0019318A" w:rsidRPr="001630E0">
        <w:t xml:space="preserve"> </w:t>
      </w:r>
      <w:r w:rsidR="00564AEA">
        <w:t>message</w:t>
      </w:r>
      <w:r w:rsidR="00A96B32">
        <w:t>.</w:t>
      </w:r>
    </w:p>
    <w:p w14:paraId="22D4A52D" w14:textId="30D4ECF5" w:rsidR="00CA547C" w:rsidRPr="001630E0" w:rsidRDefault="00451EAD" w:rsidP="00451EAD">
      <w:pPr>
        <w:tabs>
          <w:tab w:val="left" w:pos="420"/>
          <w:tab w:val="left" w:pos="1260"/>
          <w:tab w:val="left" w:pos="1680"/>
        </w:tabs>
        <w:spacing w:line="360" w:lineRule="auto"/>
        <w:ind w:left="2100" w:hanging="824"/>
        <w:rPr>
          <w:b/>
          <w:bCs/>
        </w:rPr>
      </w:pPr>
      <w:r>
        <w:rPr>
          <w:noProof/>
        </w:rPr>
        <w:drawing>
          <wp:inline distT="0" distB="0" distL="0" distR="0" wp14:anchorId="73934C17" wp14:editId="1C2037F6">
            <wp:extent cx="5233035" cy="1809115"/>
            <wp:effectExtent l="19050" t="19050" r="24765" b="196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1809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00EE62" w14:textId="5B2A2E42" w:rsidR="00EA21C0" w:rsidRPr="001630E0" w:rsidRDefault="00EA21C0" w:rsidP="001630E0">
      <w:pPr>
        <w:pStyle w:val="DaftarParagraf"/>
        <w:numPr>
          <w:ilvl w:val="2"/>
          <w:numId w:val="14"/>
        </w:numPr>
        <w:spacing w:line="360" w:lineRule="auto"/>
      </w:pPr>
      <w:r w:rsidRPr="001630E0">
        <w:t xml:space="preserve">Otherwise, if </w:t>
      </w:r>
      <w:r w:rsidRPr="00767B9B">
        <w:rPr>
          <w:b/>
          <w:bCs/>
        </w:rPr>
        <w:t>item</w:t>
      </w:r>
      <w:r w:rsidRPr="001630E0">
        <w:t xml:space="preserve"> </w:t>
      </w:r>
      <w:r w:rsidRPr="001630E0">
        <w:rPr>
          <w:b/>
          <w:bCs/>
        </w:rPr>
        <w:t>id</w:t>
      </w:r>
      <w:r w:rsidRPr="001630E0">
        <w:t xml:space="preserve"> </w:t>
      </w:r>
      <w:r w:rsidRPr="001630E0">
        <w:rPr>
          <w:b/>
          <w:bCs/>
        </w:rPr>
        <w:t>does not exist</w:t>
      </w:r>
      <w:r w:rsidRPr="001630E0">
        <w:t xml:space="preserve"> in inventory</w:t>
      </w:r>
      <w:r w:rsidR="0015041F">
        <w:t xml:space="preserve"> list, then do the following</w:t>
      </w:r>
      <w:r w:rsidRPr="001630E0">
        <w:t>:</w:t>
      </w:r>
    </w:p>
    <w:p w14:paraId="53057575" w14:textId="77777777" w:rsidR="00EA21C0" w:rsidRPr="001630E0" w:rsidRDefault="00967399" w:rsidP="001630E0">
      <w:pPr>
        <w:pStyle w:val="DaftarParagraf"/>
        <w:numPr>
          <w:ilvl w:val="3"/>
          <w:numId w:val="14"/>
        </w:numPr>
        <w:tabs>
          <w:tab w:val="left" w:pos="1260"/>
        </w:tabs>
        <w:spacing w:line="360" w:lineRule="auto"/>
      </w:pPr>
      <w:r w:rsidRPr="001630E0">
        <w:t xml:space="preserve">The program will </w:t>
      </w:r>
      <w:r w:rsidRPr="001630E0">
        <w:rPr>
          <w:b/>
          <w:bCs/>
        </w:rPr>
        <w:t xml:space="preserve">ask </w:t>
      </w:r>
      <w:r w:rsidRPr="001630E0">
        <w:t>user to input the following data:</w:t>
      </w:r>
    </w:p>
    <w:p w14:paraId="1618AD51" w14:textId="735A8D6D" w:rsidR="00EA21C0" w:rsidRPr="001630E0" w:rsidRDefault="008F59A6" w:rsidP="001630E0">
      <w:pPr>
        <w:pStyle w:val="DaftarParagraf"/>
        <w:numPr>
          <w:ilvl w:val="4"/>
          <w:numId w:val="14"/>
        </w:numPr>
        <w:tabs>
          <w:tab w:val="left" w:pos="1260"/>
        </w:tabs>
        <w:spacing w:line="360" w:lineRule="auto"/>
      </w:pPr>
      <w:r w:rsidRPr="001630E0">
        <w:rPr>
          <w:b/>
          <w:bCs/>
        </w:rPr>
        <w:t xml:space="preserve">Item name, </w:t>
      </w:r>
      <w:r w:rsidRPr="001630E0">
        <w:t xml:space="preserve">which </w:t>
      </w:r>
      <w:r w:rsidRPr="001630E0">
        <w:rPr>
          <w:b/>
          <w:bCs/>
        </w:rPr>
        <w:t>length</w:t>
      </w:r>
      <w:r w:rsidRPr="001630E0">
        <w:t xml:space="preserve"> between </w:t>
      </w:r>
      <w:r w:rsidRPr="001630E0">
        <w:rPr>
          <w:b/>
          <w:bCs/>
        </w:rPr>
        <w:t>5</w:t>
      </w:r>
      <w:r w:rsidRPr="001630E0">
        <w:t xml:space="preserve"> and </w:t>
      </w:r>
      <w:r w:rsidRPr="001630E0">
        <w:rPr>
          <w:b/>
          <w:bCs/>
        </w:rPr>
        <w:t>28</w:t>
      </w:r>
      <w:r w:rsidRPr="001630E0">
        <w:t xml:space="preserve"> </w:t>
      </w:r>
      <w:r w:rsidRPr="001630E0">
        <w:rPr>
          <w:b/>
          <w:bCs/>
        </w:rPr>
        <w:t>characters</w:t>
      </w:r>
    </w:p>
    <w:p w14:paraId="18DA83F6" w14:textId="417CA2B0" w:rsidR="00EA21C0" w:rsidRPr="001630E0" w:rsidRDefault="008F59A6" w:rsidP="001630E0">
      <w:pPr>
        <w:pStyle w:val="DaftarParagraf"/>
        <w:numPr>
          <w:ilvl w:val="4"/>
          <w:numId w:val="14"/>
        </w:numPr>
        <w:tabs>
          <w:tab w:val="left" w:pos="1260"/>
        </w:tabs>
        <w:spacing w:line="360" w:lineRule="auto"/>
      </w:pPr>
      <w:r w:rsidRPr="001630E0">
        <w:rPr>
          <w:b/>
          <w:bCs/>
        </w:rPr>
        <w:t xml:space="preserve">Item price, </w:t>
      </w:r>
      <w:r w:rsidRPr="001630E0">
        <w:t xml:space="preserve">which </w:t>
      </w:r>
      <w:r w:rsidRPr="001630E0">
        <w:rPr>
          <w:b/>
          <w:bCs/>
        </w:rPr>
        <w:t>value</w:t>
      </w:r>
      <w:r w:rsidR="001E0054">
        <w:rPr>
          <w:b/>
          <w:bCs/>
        </w:rPr>
        <w:t xml:space="preserve"> </w:t>
      </w:r>
      <w:r w:rsidR="001E0054" w:rsidRPr="004317F3">
        <w:t>must be</w:t>
      </w:r>
      <w:r w:rsidR="001E0054">
        <w:rPr>
          <w:b/>
          <w:bCs/>
        </w:rPr>
        <w:t xml:space="preserve"> number </w:t>
      </w:r>
      <w:r w:rsidR="001E0054" w:rsidRPr="00082039">
        <w:t>and</w:t>
      </w:r>
      <w:r w:rsidR="001E0054">
        <w:rPr>
          <w:b/>
          <w:bCs/>
        </w:rPr>
        <w:t xml:space="preserve"> </w:t>
      </w:r>
      <w:r w:rsidRPr="001630E0">
        <w:rPr>
          <w:b/>
          <w:bCs/>
        </w:rPr>
        <w:t>more than or equal</w:t>
      </w:r>
      <w:r w:rsidRPr="001630E0">
        <w:t xml:space="preserve"> to </w:t>
      </w:r>
      <w:r w:rsidRPr="001630E0">
        <w:rPr>
          <w:b/>
          <w:bCs/>
        </w:rPr>
        <w:t>10000</w:t>
      </w:r>
      <w:r w:rsidR="0015158B" w:rsidRPr="001630E0">
        <w:rPr>
          <w:b/>
          <w:bCs/>
        </w:rPr>
        <w:t xml:space="preserve"> </w:t>
      </w:r>
    </w:p>
    <w:p w14:paraId="692EBEC2" w14:textId="0B82C1AA" w:rsidR="00616173" w:rsidRPr="001630E0" w:rsidRDefault="008F59A6" w:rsidP="001630E0">
      <w:pPr>
        <w:pStyle w:val="DaftarParagraf"/>
        <w:numPr>
          <w:ilvl w:val="4"/>
          <w:numId w:val="14"/>
        </w:numPr>
        <w:tabs>
          <w:tab w:val="left" w:pos="1260"/>
        </w:tabs>
        <w:spacing w:line="360" w:lineRule="auto"/>
      </w:pPr>
      <w:r w:rsidRPr="001630E0">
        <w:rPr>
          <w:b/>
          <w:bCs/>
        </w:rPr>
        <w:t xml:space="preserve">Item stock, </w:t>
      </w:r>
      <w:r w:rsidRPr="001630E0">
        <w:t xml:space="preserve">which </w:t>
      </w:r>
      <w:r w:rsidRPr="001630E0">
        <w:rPr>
          <w:b/>
          <w:bCs/>
        </w:rPr>
        <w:t>value</w:t>
      </w:r>
      <w:r w:rsidRPr="001630E0">
        <w:t xml:space="preserve"> must be </w:t>
      </w:r>
      <w:r w:rsidR="0067484A" w:rsidRPr="00863CBC">
        <w:rPr>
          <w:b/>
          <w:bCs/>
        </w:rPr>
        <w:t>number</w:t>
      </w:r>
      <w:r w:rsidR="0067484A">
        <w:t xml:space="preserve"> and </w:t>
      </w:r>
      <w:r w:rsidRPr="001630E0">
        <w:rPr>
          <w:b/>
          <w:bCs/>
        </w:rPr>
        <w:t>more</w:t>
      </w:r>
      <w:r w:rsidRPr="001630E0">
        <w:t xml:space="preserve"> </w:t>
      </w:r>
      <w:r w:rsidRPr="001630E0">
        <w:rPr>
          <w:b/>
          <w:bCs/>
        </w:rPr>
        <w:t>than</w:t>
      </w:r>
      <w:r w:rsidRPr="001630E0">
        <w:t xml:space="preserve"> </w:t>
      </w:r>
      <w:r w:rsidRPr="001630E0">
        <w:rPr>
          <w:b/>
          <w:bCs/>
        </w:rPr>
        <w:t>or</w:t>
      </w:r>
      <w:r w:rsidRPr="001630E0">
        <w:t xml:space="preserve"> </w:t>
      </w:r>
      <w:r w:rsidRPr="001630E0">
        <w:rPr>
          <w:b/>
          <w:bCs/>
        </w:rPr>
        <w:t>equal</w:t>
      </w:r>
      <w:r w:rsidRPr="001630E0">
        <w:t xml:space="preserve"> to </w:t>
      </w:r>
      <w:r w:rsidRPr="001630E0">
        <w:rPr>
          <w:b/>
          <w:bCs/>
        </w:rPr>
        <w:t>10</w:t>
      </w:r>
      <w:r w:rsidR="0015158B" w:rsidRPr="001630E0">
        <w:rPr>
          <w:b/>
          <w:bCs/>
        </w:rPr>
        <w:t xml:space="preserve"> </w:t>
      </w:r>
    </w:p>
    <w:p w14:paraId="25E892A4" w14:textId="0B4E38B3" w:rsidR="00EE4239" w:rsidRDefault="00444609" w:rsidP="001630E0">
      <w:pPr>
        <w:pStyle w:val="DaftarParagraf"/>
        <w:numPr>
          <w:ilvl w:val="3"/>
          <w:numId w:val="14"/>
        </w:numPr>
        <w:tabs>
          <w:tab w:val="left" w:pos="1260"/>
        </w:tabs>
        <w:spacing w:line="360" w:lineRule="auto"/>
      </w:pPr>
      <w:r w:rsidRPr="001630E0">
        <w:t xml:space="preserve">Then </w:t>
      </w:r>
      <w:r w:rsidR="00EE4239" w:rsidRPr="001630E0">
        <w:t xml:space="preserve">the program will </w:t>
      </w:r>
      <w:r w:rsidR="00EE4239" w:rsidRPr="001630E0">
        <w:rPr>
          <w:b/>
          <w:bCs/>
        </w:rPr>
        <w:t xml:space="preserve">save the </w:t>
      </w:r>
      <w:r w:rsidRPr="001630E0">
        <w:rPr>
          <w:b/>
          <w:bCs/>
        </w:rPr>
        <w:t>new item</w:t>
      </w:r>
      <w:r w:rsidR="00EE4239" w:rsidRPr="001630E0">
        <w:t xml:space="preserve"> into the </w:t>
      </w:r>
      <w:r w:rsidRPr="001630E0">
        <w:t>inventory</w:t>
      </w:r>
      <w:r w:rsidR="00E8556B">
        <w:t xml:space="preserve"> list</w:t>
      </w:r>
      <w:r w:rsidR="00EE4239" w:rsidRPr="001630E0">
        <w:t xml:space="preserve"> and </w:t>
      </w:r>
      <w:r w:rsidR="008F3BB0">
        <w:rPr>
          <w:b/>
          <w:bCs/>
        </w:rPr>
        <w:t xml:space="preserve">print </w:t>
      </w:r>
      <w:r w:rsidR="008F3BB0">
        <w:t>success message.</w:t>
      </w:r>
      <w:bookmarkStart w:id="0" w:name="_GoBack"/>
      <w:bookmarkEnd w:id="0"/>
    </w:p>
    <w:p w14:paraId="1576BAA3" w14:textId="40636EE9" w:rsidR="00291CB4" w:rsidRPr="001630E0" w:rsidRDefault="009D24A5" w:rsidP="009D24A5">
      <w:pPr>
        <w:pStyle w:val="DaftarParagraf"/>
        <w:tabs>
          <w:tab w:val="left" w:pos="420"/>
          <w:tab w:val="left" w:pos="1260"/>
          <w:tab w:val="left" w:pos="1680"/>
        </w:tabs>
        <w:spacing w:line="360" w:lineRule="auto"/>
        <w:ind w:left="1680"/>
      </w:pPr>
      <w:r>
        <w:rPr>
          <w:noProof/>
        </w:rPr>
        <w:drawing>
          <wp:inline distT="0" distB="0" distL="0" distR="0" wp14:anchorId="52576223" wp14:editId="79A8ECE2">
            <wp:extent cx="5057775" cy="1271270"/>
            <wp:effectExtent l="19050" t="19050" r="28575" b="2413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9438" cy="12716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F595DE" w14:textId="42F41230" w:rsidR="00EE4239" w:rsidRPr="001630E0" w:rsidRDefault="00EE4239" w:rsidP="001630E0">
      <w:pPr>
        <w:numPr>
          <w:ilvl w:val="0"/>
          <w:numId w:val="18"/>
        </w:numPr>
        <w:spacing w:line="360" w:lineRule="auto"/>
        <w:ind w:left="-420" w:firstLine="420"/>
        <w:jc w:val="both"/>
      </w:pPr>
      <w:r w:rsidRPr="001630E0">
        <w:lastRenderedPageBreak/>
        <w:t xml:space="preserve">If the user chooses </w:t>
      </w:r>
      <w:r w:rsidR="00B468FC" w:rsidRPr="001630E0">
        <w:rPr>
          <w:b/>
          <w:bCs/>
        </w:rPr>
        <w:t>Checkout Item form Inventory</w:t>
      </w:r>
      <w:r w:rsidR="00155449" w:rsidRPr="001630E0">
        <w:rPr>
          <w:b/>
          <w:bCs/>
        </w:rPr>
        <w:t xml:space="preserve"> </w:t>
      </w:r>
      <w:r w:rsidRPr="001630E0">
        <w:rPr>
          <w:b/>
          <w:bCs/>
        </w:rPr>
        <w:t>(Menu 3)</w:t>
      </w:r>
      <w:r w:rsidRPr="001630E0">
        <w:t>, then:</w:t>
      </w:r>
    </w:p>
    <w:p w14:paraId="3325B2C5" w14:textId="35D6628A" w:rsidR="00B116EE" w:rsidRDefault="00B116EE" w:rsidP="001630E0">
      <w:pPr>
        <w:numPr>
          <w:ilvl w:val="1"/>
          <w:numId w:val="14"/>
        </w:numPr>
        <w:spacing w:line="360" w:lineRule="auto"/>
        <w:jc w:val="both"/>
      </w:pPr>
      <w:r>
        <w:t>If inventory list is empty, then show the following message:</w:t>
      </w:r>
    </w:p>
    <w:p w14:paraId="7C8F1A8D" w14:textId="1ECFB511" w:rsidR="00B116EE" w:rsidRDefault="00B116EE" w:rsidP="00B116EE">
      <w:pPr>
        <w:tabs>
          <w:tab w:val="left" w:pos="420"/>
          <w:tab w:val="left" w:pos="840"/>
        </w:tabs>
        <w:spacing w:line="360" w:lineRule="auto"/>
        <w:ind w:left="840"/>
        <w:jc w:val="both"/>
      </w:pPr>
      <w:r>
        <w:rPr>
          <w:noProof/>
        </w:rPr>
        <w:drawing>
          <wp:inline distT="0" distB="0" distL="0" distR="0" wp14:anchorId="21621183" wp14:editId="4A469B3E">
            <wp:extent cx="5400000" cy="528429"/>
            <wp:effectExtent l="19050" t="19050" r="10795" b="2413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284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6AC920" w14:textId="35ED3863" w:rsidR="00B86512" w:rsidRPr="001630E0" w:rsidRDefault="005B5A1F" w:rsidP="001630E0">
      <w:pPr>
        <w:numPr>
          <w:ilvl w:val="1"/>
          <w:numId w:val="14"/>
        </w:numPr>
        <w:spacing w:line="360" w:lineRule="auto"/>
        <w:jc w:val="both"/>
      </w:pPr>
      <w:r>
        <w:t>Otherwise</w:t>
      </w:r>
      <w:r w:rsidR="008A218D" w:rsidRPr="001630E0">
        <w:t xml:space="preserve">, the program </w:t>
      </w:r>
      <w:r w:rsidR="00E94490" w:rsidRPr="001630E0">
        <w:t>will:</w:t>
      </w:r>
    </w:p>
    <w:p w14:paraId="45BE04C7" w14:textId="0F6EFF4A" w:rsidR="008A218D" w:rsidRPr="001630E0" w:rsidRDefault="00C7099A" w:rsidP="001630E0">
      <w:pPr>
        <w:numPr>
          <w:ilvl w:val="2"/>
          <w:numId w:val="14"/>
        </w:numPr>
        <w:tabs>
          <w:tab w:val="left" w:pos="840"/>
        </w:tabs>
        <w:spacing w:line="360" w:lineRule="auto"/>
        <w:jc w:val="both"/>
      </w:pPr>
      <w:r w:rsidRPr="001630E0">
        <w:rPr>
          <w:b/>
          <w:bCs/>
        </w:rPr>
        <w:t>Display</w:t>
      </w:r>
      <w:r w:rsidR="008A218D" w:rsidRPr="001630E0">
        <w:rPr>
          <w:b/>
          <w:bCs/>
        </w:rPr>
        <w:t xml:space="preserve"> list of items</w:t>
      </w:r>
      <w:r w:rsidR="008A218D" w:rsidRPr="001630E0">
        <w:t xml:space="preserve"> inside inventory along with item’s </w:t>
      </w:r>
      <w:r w:rsidR="008A218D" w:rsidRPr="001630E0">
        <w:rPr>
          <w:b/>
          <w:bCs/>
        </w:rPr>
        <w:t>id</w:t>
      </w:r>
      <w:r w:rsidR="008A218D" w:rsidRPr="001630E0">
        <w:t xml:space="preserve">, item’s </w:t>
      </w:r>
      <w:r w:rsidR="008A218D" w:rsidRPr="001630E0">
        <w:rPr>
          <w:b/>
          <w:bCs/>
        </w:rPr>
        <w:t>name</w:t>
      </w:r>
      <w:r w:rsidR="008A218D" w:rsidRPr="001630E0">
        <w:t xml:space="preserve">, item’s </w:t>
      </w:r>
      <w:r w:rsidR="008A218D" w:rsidRPr="001630E0">
        <w:rPr>
          <w:b/>
          <w:bCs/>
        </w:rPr>
        <w:t>price</w:t>
      </w:r>
      <w:r w:rsidR="008A218D" w:rsidRPr="001630E0">
        <w:t xml:space="preserve">, and item’s </w:t>
      </w:r>
      <w:r w:rsidR="008A218D" w:rsidRPr="001630E0">
        <w:rPr>
          <w:b/>
          <w:bCs/>
        </w:rPr>
        <w:t>stock</w:t>
      </w:r>
    </w:p>
    <w:p w14:paraId="203A3B05" w14:textId="74CA0B6F" w:rsidR="00380A4D" w:rsidRPr="001630E0" w:rsidRDefault="006D7507" w:rsidP="001630E0">
      <w:pPr>
        <w:numPr>
          <w:ilvl w:val="2"/>
          <w:numId w:val="14"/>
        </w:numPr>
        <w:tabs>
          <w:tab w:val="left" w:pos="840"/>
        </w:tabs>
        <w:spacing w:line="360" w:lineRule="auto"/>
        <w:jc w:val="both"/>
      </w:pPr>
      <w:r w:rsidRPr="001630E0">
        <w:rPr>
          <w:b/>
          <w:bCs/>
        </w:rPr>
        <w:t>Ask</w:t>
      </w:r>
      <w:r w:rsidRPr="001630E0">
        <w:t xml:space="preserve"> user to </w:t>
      </w:r>
      <w:r w:rsidRPr="001630E0">
        <w:rPr>
          <w:b/>
          <w:bCs/>
        </w:rPr>
        <w:t>input</w:t>
      </w:r>
      <w:r w:rsidRPr="001630E0">
        <w:t xml:space="preserve"> item’s </w:t>
      </w:r>
      <w:r w:rsidRPr="001630E0">
        <w:rPr>
          <w:b/>
          <w:bCs/>
        </w:rPr>
        <w:t>id</w:t>
      </w:r>
      <w:r w:rsidRPr="001630E0">
        <w:t xml:space="preserve"> to be checked out</w:t>
      </w:r>
    </w:p>
    <w:p w14:paraId="2B6AC2F6" w14:textId="63360EBA" w:rsidR="006D7507" w:rsidRDefault="006D7507" w:rsidP="001630E0">
      <w:pPr>
        <w:numPr>
          <w:ilvl w:val="2"/>
          <w:numId w:val="14"/>
        </w:numPr>
        <w:tabs>
          <w:tab w:val="left" w:pos="840"/>
        </w:tabs>
        <w:spacing w:line="360" w:lineRule="auto"/>
        <w:jc w:val="both"/>
      </w:pPr>
      <w:r w:rsidRPr="001630E0">
        <w:t xml:space="preserve">The program will </w:t>
      </w:r>
      <w:r w:rsidRPr="001630E0">
        <w:rPr>
          <w:b/>
          <w:bCs/>
        </w:rPr>
        <w:t>validate</w:t>
      </w:r>
      <w:r w:rsidRPr="001630E0">
        <w:t xml:space="preserve"> whether the item is </w:t>
      </w:r>
      <w:r w:rsidRPr="001630E0">
        <w:rPr>
          <w:b/>
          <w:bCs/>
        </w:rPr>
        <w:t>exists</w:t>
      </w:r>
      <w:r w:rsidRPr="001630E0">
        <w:t xml:space="preserve"> </w:t>
      </w:r>
      <w:r w:rsidR="00142A7B">
        <w:rPr>
          <w:b/>
          <w:bCs/>
        </w:rPr>
        <w:t>in</w:t>
      </w:r>
      <w:r w:rsidRPr="001630E0">
        <w:t xml:space="preserve"> </w:t>
      </w:r>
      <w:r w:rsidR="00142A7B" w:rsidRPr="00142A7B">
        <w:rPr>
          <w:b/>
          <w:bCs/>
        </w:rPr>
        <w:t xml:space="preserve">the </w:t>
      </w:r>
      <w:r w:rsidRPr="00142A7B">
        <w:rPr>
          <w:b/>
          <w:bCs/>
        </w:rPr>
        <w:t xml:space="preserve">inventory </w:t>
      </w:r>
      <w:r w:rsidR="00142A7B" w:rsidRPr="00142A7B">
        <w:rPr>
          <w:b/>
          <w:bCs/>
        </w:rPr>
        <w:t>list</w:t>
      </w:r>
      <w:r w:rsidR="00142A7B">
        <w:t xml:space="preserve"> </w:t>
      </w:r>
      <w:r w:rsidRPr="001630E0">
        <w:t>or not</w:t>
      </w:r>
    </w:p>
    <w:p w14:paraId="2BDFD987" w14:textId="68AAC603" w:rsidR="00B43A93" w:rsidRPr="001630E0" w:rsidRDefault="00B423AE" w:rsidP="00B423AE">
      <w:pPr>
        <w:numPr>
          <w:ilvl w:val="2"/>
          <w:numId w:val="14"/>
        </w:numPr>
        <w:tabs>
          <w:tab w:val="left" w:pos="840"/>
        </w:tabs>
        <w:spacing w:line="360" w:lineRule="auto"/>
        <w:jc w:val="both"/>
      </w:pPr>
      <w:r>
        <w:t xml:space="preserve">If </w:t>
      </w:r>
      <w:r w:rsidR="00B30909">
        <w:t xml:space="preserve">the </w:t>
      </w:r>
      <w:r w:rsidRPr="00B30909">
        <w:rPr>
          <w:b/>
          <w:bCs/>
        </w:rPr>
        <w:t>item does not exist</w:t>
      </w:r>
      <w:r>
        <w:t xml:space="preserve">, ask the </w:t>
      </w:r>
      <w:r w:rsidR="00B43A93" w:rsidRPr="001630E0">
        <w:t xml:space="preserve">user to </w:t>
      </w:r>
      <w:r w:rsidR="00B43A93" w:rsidRPr="001630E0">
        <w:rPr>
          <w:b/>
          <w:bCs/>
        </w:rPr>
        <w:t>re-input</w:t>
      </w:r>
      <w:r w:rsidR="00B43A93" w:rsidRPr="001630E0">
        <w:t xml:space="preserve"> </w:t>
      </w:r>
      <w:r w:rsidR="008B6CA0">
        <w:t xml:space="preserve">the </w:t>
      </w:r>
      <w:r w:rsidR="00B43A93" w:rsidRPr="001630E0">
        <w:t>item</w:t>
      </w:r>
      <w:r w:rsidR="008B6CA0">
        <w:t xml:space="preserve">’s </w:t>
      </w:r>
      <w:r w:rsidR="00B43A93" w:rsidRPr="001630E0">
        <w:rPr>
          <w:b/>
          <w:bCs/>
        </w:rPr>
        <w:t>id</w:t>
      </w:r>
    </w:p>
    <w:p w14:paraId="4447E7A9" w14:textId="00DCF4DD" w:rsidR="006D7507" w:rsidRPr="001630E0" w:rsidRDefault="00206BD8" w:rsidP="001630E0">
      <w:pPr>
        <w:numPr>
          <w:ilvl w:val="2"/>
          <w:numId w:val="14"/>
        </w:numPr>
        <w:tabs>
          <w:tab w:val="left" w:pos="840"/>
        </w:tabs>
        <w:spacing w:line="360" w:lineRule="auto"/>
        <w:jc w:val="both"/>
      </w:pPr>
      <w:r>
        <w:t xml:space="preserve">Otherwise, </w:t>
      </w:r>
      <w:r w:rsidR="00DB78F5">
        <w:t>t</w:t>
      </w:r>
      <w:r w:rsidR="006D7507" w:rsidRPr="001630E0">
        <w:t xml:space="preserve">he program will </w:t>
      </w:r>
      <w:r w:rsidR="006D7507" w:rsidRPr="001630E0">
        <w:rPr>
          <w:b/>
          <w:bCs/>
        </w:rPr>
        <w:t>check</w:t>
      </w:r>
      <w:r w:rsidR="006D7507" w:rsidRPr="001630E0">
        <w:t xml:space="preserve"> the </w:t>
      </w:r>
      <w:r w:rsidR="006D7507" w:rsidRPr="001630E0">
        <w:rPr>
          <w:b/>
          <w:bCs/>
        </w:rPr>
        <w:t>availability</w:t>
      </w:r>
      <w:r w:rsidR="006D7507" w:rsidRPr="001630E0">
        <w:t xml:space="preserve"> of </w:t>
      </w:r>
      <w:r w:rsidR="006D7507" w:rsidRPr="001630E0">
        <w:rPr>
          <w:b/>
          <w:bCs/>
        </w:rPr>
        <w:t>item’s stocks</w:t>
      </w:r>
    </w:p>
    <w:p w14:paraId="483D7738" w14:textId="3F29E919" w:rsidR="00285855" w:rsidRPr="001630E0" w:rsidRDefault="00723746" w:rsidP="001630E0">
      <w:pPr>
        <w:numPr>
          <w:ilvl w:val="3"/>
          <w:numId w:val="14"/>
        </w:numPr>
        <w:tabs>
          <w:tab w:val="left" w:pos="840"/>
          <w:tab w:val="left" w:pos="1260"/>
        </w:tabs>
        <w:spacing w:line="360" w:lineRule="auto"/>
        <w:jc w:val="both"/>
      </w:pPr>
      <w:r w:rsidRPr="001630E0">
        <w:t xml:space="preserve">If item’s </w:t>
      </w:r>
      <w:r w:rsidRPr="001630E0">
        <w:rPr>
          <w:b/>
          <w:bCs/>
        </w:rPr>
        <w:t>stock</w:t>
      </w:r>
      <w:r w:rsidRPr="001630E0">
        <w:t xml:space="preserve"> is </w:t>
      </w:r>
      <w:r w:rsidR="00487906" w:rsidRPr="001630E0">
        <w:rPr>
          <w:b/>
          <w:bCs/>
        </w:rPr>
        <w:t>available</w:t>
      </w:r>
      <w:r w:rsidRPr="001630E0">
        <w:t xml:space="preserve"> (</w:t>
      </w:r>
      <w:r w:rsidR="00487906" w:rsidRPr="001630E0">
        <w:t>more than zero</w:t>
      </w:r>
      <w:r w:rsidRPr="001630E0">
        <w:t>)</w:t>
      </w:r>
      <w:r w:rsidR="00285855" w:rsidRPr="001630E0">
        <w:t>:</w:t>
      </w:r>
    </w:p>
    <w:p w14:paraId="14699201" w14:textId="00FAA3A8" w:rsidR="00285855" w:rsidRPr="001630E0" w:rsidRDefault="00285855" w:rsidP="001630E0">
      <w:pPr>
        <w:numPr>
          <w:ilvl w:val="4"/>
          <w:numId w:val="14"/>
        </w:numPr>
        <w:tabs>
          <w:tab w:val="left" w:pos="840"/>
          <w:tab w:val="left" w:pos="1260"/>
          <w:tab w:val="left" w:pos="1680"/>
        </w:tabs>
        <w:spacing w:line="360" w:lineRule="auto"/>
        <w:jc w:val="both"/>
      </w:pPr>
      <w:r w:rsidRPr="001630E0">
        <w:t>T</w:t>
      </w:r>
      <w:r w:rsidR="00723746" w:rsidRPr="001630E0">
        <w:t xml:space="preserve">he program will </w:t>
      </w:r>
      <w:r w:rsidR="00723746" w:rsidRPr="001630E0">
        <w:rPr>
          <w:b/>
          <w:bCs/>
        </w:rPr>
        <w:t>ask</w:t>
      </w:r>
      <w:r w:rsidR="00723746" w:rsidRPr="001630E0">
        <w:t xml:space="preserve"> user to </w:t>
      </w:r>
      <w:r w:rsidR="00723746" w:rsidRPr="001630E0">
        <w:rPr>
          <w:b/>
          <w:bCs/>
        </w:rPr>
        <w:t>input</w:t>
      </w:r>
      <w:r w:rsidR="00723746" w:rsidRPr="001630E0">
        <w:t xml:space="preserve"> the </w:t>
      </w:r>
      <w:r w:rsidR="00723746" w:rsidRPr="001630E0">
        <w:rPr>
          <w:b/>
          <w:bCs/>
        </w:rPr>
        <w:t>amount of stock</w:t>
      </w:r>
      <w:r w:rsidR="00723746" w:rsidRPr="001630E0">
        <w:t xml:space="preserve"> to be checkout</w:t>
      </w:r>
    </w:p>
    <w:p w14:paraId="7E0005BD" w14:textId="4F5B69E7" w:rsidR="00811268" w:rsidRPr="001630E0" w:rsidRDefault="00811268" w:rsidP="001630E0">
      <w:pPr>
        <w:numPr>
          <w:ilvl w:val="4"/>
          <w:numId w:val="14"/>
        </w:numPr>
        <w:tabs>
          <w:tab w:val="left" w:pos="840"/>
          <w:tab w:val="left" w:pos="1260"/>
          <w:tab w:val="left" w:pos="1680"/>
        </w:tabs>
        <w:spacing w:line="360" w:lineRule="auto"/>
        <w:jc w:val="both"/>
      </w:pPr>
      <w:r w:rsidRPr="001630E0">
        <w:rPr>
          <w:b/>
          <w:bCs/>
        </w:rPr>
        <w:t>Validate</w:t>
      </w:r>
      <w:r w:rsidRPr="001630E0">
        <w:t xml:space="preserve"> the </w:t>
      </w:r>
      <w:r w:rsidRPr="001630E0">
        <w:rPr>
          <w:b/>
          <w:bCs/>
        </w:rPr>
        <w:t>input</w:t>
      </w:r>
      <w:r w:rsidRPr="001630E0">
        <w:t xml:space="preserve"> must be</w:t>
      </w:r>
      <w:r w:rsidR="00A54ECE" w:rsidRPr="001630E0">
        <w:t xml:space="preserve"> </w:t>
      </w:r>
      <w:r w:rsidR="00A54ECE" w:rsidRPr="001630E0">
        <w:rPr>
          <w:b/>
          <w:bCs/>
        </w:rPr>
        <w:t>number</w:t>
      </w:r>
      <w:r w:rsidR="00A54ECE" w:rsidRPr="001630E0">
        <w:t xml:space="preserve"> and </w:t>
      </w:r>
      <w:r w:rsidRPr="001630E0">
        <w:t xml:space="preserve">between </w:t>
      </w:r>
      <w:r w:rsidRPr="001630E0">
        <w:rPr>
          <w:b/>
          <w:bCs/>
        </w:rPr>
        <w:t>1</w:t>
      </w:r>
      <w:r w:rsidRPr="001630E0">
        <w:t xml:space="preserve"> </w:t>
      </w:r>
      <w:r w:rsidR="00A54ECE" w:rsidRPr="001630E0">
        <w:t>and</w:t>
      </w:r>
      <w:r w:rsidRPr="001630E0">
        <w:t xml:space="preserve"> </w:t>
      </w:r>
      <w:r w:rsidRPr="001630E0">
        <w:rPr>
          <w:b/>
          <w:bCs/>
        </w:rPr>
        <w:t>available</w:t>
      </w:r>
      <w:r w:rsidRPr="001630E0">
        <w:t xml:space="preserve"> item’s </w:t>
      </w:r>
      <w:r w:rsidRPr="001630E0">
        <w:rPr>
          <w:b/>
          <w:bCs/>
        </w:rPr>
        <w:t>stock</w:t>
      </w:r>
    </w:p>
    <w:p w14:paraId="00344565" w14:textId="77777777" w:rsidR="009A2263" w:rsidRDefault="00C7099A" w:rsidP="001630E0">
      <w:pPr>
        <w:numPr>
          <w:ilvl w:val="4"/>
          <w:numId w:val="14"/>
        </w:numPr>
        <w:tabs>
          <w:tab w:val="left" w:pos="840"/>
          <w:tab w:val="left" w:pos="1260"/>
          <w:tab w:val="left" w:pos="1680"/>
        </w:tabs>
        <w:spacing w:line="360" w:lineRule="auto"/>
        <w:jc w:val="both"/>
      </w:pPr>
      <w:r w:rsidRPr="001630E0">
        <w:rPr>
          <w:b/>
          <w:bCs/>
        </w:rPr>
        <w:t>Display</w:t>
      </w:r>
      <w:r w:rsidR="00856E10" w:rsidRPr="001630E0">
        <w:rPr>
          <w:b/>
          <w:bCs/>
        </w:rPr>
        <w:t xml:space="preserve"> total revenue</w:t>
      </w:r>
      <w:r w:rsidR="00856E10" w:rsidRPr="001630E0">
        <w:t xml:space="preserve"> of the item that has been checked out with following formula:</w:t>
      </w:r>
    </w:p>
    <w:p w14:paraId="6C0D95E9" w14:textId="0DAF2BC3" w:rsidR="00C53887" w:rsidRPr="001630E0" w:rsidRDefault="009A2263" w:rsidP="009A2263">
      <w:pPr>
        <w:tabs>
          <w:tab w:val="left" w:pos="420"/>
          <w:tab w:val="left" w:pos="840"/>
          <w:tab w:val="left" w:pos="1260"/>
          <w:tab w:val="left" w:pos="1680"/>
          <w:tab w:val="left" w:pos="2100"/>
        </w:tabs>
        <w:spacing w:line="360" w:lineRule="auto"/>
        <w:ind w:left="2100"/>
        <w:jc w:val="both"/>
      </w:pPr>
      <w:r w:rsidRPr="001630E0">
        <w:rPr>
          <w:noProof/>
        </w:rPr>
        <mc:AlternateContent>
          <mc:Choice Requires="wps">
            <w:drawing>
              <wp:inline distT="0" distB="0" distL="0" distR="0" wp14:anchorId="6CB8EB10" wp14:editId="1FBC1646">
                <wp:extent cx="5029200" cy="1404620"/>
                <wp:effectExtent l="0" t="0" r="19050" b="1016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C8380" w14:textId="77777777" w:rsidR="009A2263" w:rsidRDefault="009A2263" w:rsidP="009B7EBD">
                            <w:pPr>
                              <w:jc w:val="center"/>
                            </w:pPr>
                            <w:r>
                              <w:t>Total Revenue = item’s amount to be checkout * item’s price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CB8EB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9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">
                <v:textbox style="mso-fit-shape-to-text:t">
                  <w:txbxContent>
                    <w:p w14:paraId="675C8380" w14:textId="77777777" w:rsidR="009A2263" w:rsidRDefault="009A2263" w:rsidP="009B7EBD">
                      <w:pPr>
                        <w:jc w:val="center"/>
                      </w:pPr>
                      <w:r>
                        <w:t>Total Revenue = item’s amount to be checkout * item’s price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3A6AC62" w14:textId="07F791BC" w:rsidR="005A2BF1" w:rsidRPr="001630E0" w:rsidRDefault="009B7EBD" w:rsidP="009B7EBD">
      <w:pPr>
        <w:tabs>
          <w:tab w:val="left" w:pos="420"/>
          <w:tab w:val="left" w:pos="840"/>
          <w:tab w:val="left" w:pos="1260"/>
          <w:tab w:val="left" w:pos="1680"/>
        </w:tabs>
        <w:spacing w:line="360" w:lineRule="auto"/>
        <w:ind w:left="1680" w:firstLine="447"/>
        <w:jc w:val="center"/>
      </w:pPr>
      <w:r>
        <w:rPr>
          <w:noProof/>
        </w:rPr>
        <w:drawing>
          <wp:inline distT="0" distB="0" distL="0" distR="0" wp14:anchorId="3F9E8F3F" wp14:editId="20440E03">
            <wp:extent cx="5058000" cy="1435938"/>
            <wp:effectExtent l="19050" t="19050" r="9525" b="1206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8000" cy="14359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AEE125" w14:textId="432BB463" w:rsidR="00CE51FD" w:rsidRPr="001630E0" w:rsidRDefault="00872436" w:rsidP="001630E0">
      <w:pPr>
        <w:numPr>
          <w:ilvl w:val="3"/>
          <w:numId w:val="14"/>
        </w:numPr>
        <w:tabs>
          <w:tab w:val="left" w:pos="840"/>
          <w:tab w:val="left" w:pos="1260"/>
        </w:tabs>
        <w:spacing w:line="360" w:lineRule="auto"/>
        <w:jc w:val="both"/>
      </w:pPr>
      <w:r w:rsidRPr="001630E0">
        <w:t xml:space="preserve">Otherwise, </w:t>
      </w:r>
      <w:r w:rsidR="00C7099A" w:rsidRPr="001630E0">
        <w:rPr>
          <w:b/>
          <w:bCs/>
        </w:rPr>
        <w:t>display</w:t>
      </w:r>
      <w:r w:rsidRPr="001630E0">
        <w:t xml:space="preserve"> </w:t>
      </w:r>
      <w:r w:rsidRPr="001630E0">
        <w:rPr>
          <w:b/>
          <w:bCs/>
        </w:rPr>
        <w:t>message</w:t>
      </w:r>
      <w:r w:rsidRPr="001630E0">
        <w:t xml:space="preserve"> </w:t>
      </w:r>
      <w:r w:rsidRPr="001630E0">
        <w:rPr>
          <w:b/>
          <w:bCs/>
        </w:rPr>
        <w:t>“Cannot checkout, item is out of stock!!”</w:t>
      </w:r>
      <w:r w:rsidRPr="001630E0">
        <w:t xml:space="preserve"> </w:t>
      </w:r>
      <w:r w:rsidR="00707055">
        <w:t xml:space="preserve">and </w:t>
      </w:r>
      <w:r w:rsidR="00707055" w:rsidRPr="00F55480">
        <w:rPr>
          <w:b/>
          <w:bCs/>
        </w:rPr>
        <w:t>redirect</w:t>
      </w:r>
      <w:r w:rsidR="00707055">
        <w:t xml:space="preserve"> </w:t>
      </w:r>
      <w:r w:rsidRPr="001630E0">
        <w:t xml:space="preserve">user </w:t>
      </w:r>
      <w:r w:rsidRPr="00FF7E67">
        <w:t>to</w:t>
      </w:r>
      <w:r w:rsidRPr="001630E0">
        <w:rPr>
          <w:b/>
          <w:bCs/>
        </w:rPr>
        <w:t xml:space="preserve"> </w:t>
      </w:r>
      <w:r w:rsidR="00CB6797" w:rsidRPr="00DE3622">
        <w:t>the</w:t>
      </w:r>
      <w:r w:rsidR="00CB6797">
        <w:rPr>
          <w:b/>
          <w:bCs/>
        </w:rPr>
        <w:t xml:space="preserve"> </w:t>
      </w:r>
      <w:r w:rsidRPr="001630E0">
        <w:rPr>
          <w:b/>
          <w:bCs/>
        </w:rPr>
        <w:t>main menu</w:t>
      </w:r>
    </w:p>
    <w:p w14:paraId="10E10A9F" w14:textId="597D5020" w:rsidR="00210AF2" w:rsidRDefault="00B2600E" w:rsidP="00B2600E">
      <w:pPr>
        <w:tabs>
          <w:tab w:val="left" w:pos="840"/>
          <w:tab w:val="left" w:pos="1260"/>
          <w:tab w:val="left" w:pos="1680"/>
        </w:tabs>
        <w:spacing w:line="360" w:lineRule="auto"/>
        <w:ind w:left="1680"/>
      </w:pPr>
      <w:r>
        <w:rPr>
          <w:noProof/>
        </w:rPr>
        <w:drawing>
          <wp:inline distT="0" distB="0" distL="0" distR="0" wp14:anchorId="3777C55A" wp14:editId="698B7F93">
            <wp:extent cx="5058000" cy="248528"/>
            <wp:effectExtent l="19050" t="19050" r="9525" b="184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8000" cy="2485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719936" w14:textId="67D571C6" w:rsidR="00EE4239" w:rsidRDefault="00EE4239" w:rsidP="00021E8B">
      <w:pPr>
        <w:numPr>
          <w:ilvl w:val="0"/>
          <w:numId w:val="18"/>
        </w:numPr>
        <w:spacing w:line="360" w:lineRule="auto"/>
        <w:ind w:left="284" w:hanging="284"/>
        <w:jc w:val="both"/>
      </w:pPr>
      <w:r w:rsidRPr="001630E0">
        <w:t xml:space="preserve">If the user chooses </w:t>
      </w:r>
      <w:r w:rsidRPr="00021E8B">
        <w:rPr>
          <w:b/>
          <w:bCs/>
        </w:rPr>
        <w:t>Exit (Menu 4)</w:t>
      </w:r>
      <w:r w:rsidRPr="001630E0">
        <w:t>, the program will exit</w:t>
      </w:r>
    </w:p>
    <w:p w14:paraId="6EE3D41F" w14:textId="77777777" w:rsidR="00CF60C9" w:rsidRPr="001630E0" w:rsidRDefault="00CF60C9" w:rsidP="008B062C">
      <w:pPr>
        <w:tabs>
          <w:tab w:val="left" w:pos="425"/>
        </w:tabs>
        <w:spacing w:line="360" w:lineRule="auto"/>
        <w:ind w:left="284"/>
        <w:jc w:val="both"/>
      </w:pPr>
    </w:p>
    <w:p w14:paraId="19325E49" w14:textId="2AAC0306" w:rsidR="00BC6DE8" w:rsidRPr="001630E0" w:rsidRDefault="00EE4239" w:rsidP="001630E0">
      <w:pPr>
        <w:spacing w:line="360" w:lineRule="auto"/>
        <w:ind w:left="20"/>
        <w:jc w:val="center"/>
        <w:rPr>
          <w:b/>
        </w:rPr>
      </w:pPr>
      <w:r w:rsidRPr="001630E0">
        <w:rPr>
          <w:b/>
        </w:rPr>
        <w:t>Please run the EXE file to see the sample program.</w:t>
      </w:r>
    </w:p>
    <w:sectPr w:rsidR="00BC6DE8" w:rsidRPr="001630E0" w:rsidSect="00DF217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8A4A14" w14:textId="77777777" w:rsidR="00F050F7" w:rsidRDefault="00F050F7" w:rsidP="00273E4A">
      <w:r>
        <w:separator/>
      </w:r>
    </w:p>
  </w:endnote>
  <w:endnote w:type="continuationSeparator" w:id="0">
    <w:p w14:paraId="30EE501A" w14:textId="77777777" w:rsidR="00F050F7" w:rsidRDefault="00F050F7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Arial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5F96E" w14:textId="77777777" w:rsidR="0002536D" w:rsidRDefault="000253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9F05E6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50311640" wp14:editId="062F8100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1931AA8" w14:textId="77777777" w:rsidR="005B66A9" w:rsidRPr="00CB513E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CB513E">
      <w:rPr>
        <w:sz w:val="22"/>
        <w:szCs w:val="22"/>
      </w:rPr>
      <w:t>Page</w:t>
    </w:r>
    <w:r w:rsidRPr="00CB513E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CB513E">
          <w:rPr>
            <w:sz w:val="22"/>
            <w:szCs w:val="22"/>
            <w:lang w:val="id-ID"/>
          </w:rPr>
          <w:fldChar w:fldCharType="begin"/>
        </w:r>
        <w:r w:rsidR="005B66A9" w:rsidRPr="00CB513E">
          <w:rPr>
            <w:sz w:val="22"/>
            <w:szCs w:val="22"/>
            <w:lang w:val="id-ID"/>
          </w:rPr>
          <w:instrText xml:space="preserve"> PAGE </w:instrText>
        </w:r>
        <w:r w:rsidR="00151847" w:rsidRPr="00CB513E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CB513E">
          <w:rPr>
            <w:sz w:val="22"/>
            <w:szCs w:val="22"/>
            <w:lang w:val="id-ID"/>
          </w:rPr>
          <w:fldChar w:fldCharType="end"/>
        </w:r>
        <w:r w:rsidR="005B66A9" w:rsidRPr="00CB513E">
          <w:rPr>
            <w:sz w:val="22"/>
            <w:szCs w:val="22"/>
            <w:lang w:val="id-ID"/>
          </w:rPr>
          <w:t xml:space="preserve"> of </w:t>
        </w:r>
        <w:r w:rsidR="00151847" w:rsidRPr="00CB513E">
          <w:rPr>
            <w:sz w:val="22"/>
            <w:szCs w:val="22"/>
            <w:lang w:val="id-ID"/>
          </w:rPr>
          <w:fldChar w:fldCharType="begin"/>
        </w:r>
        <w:r w:rsidR="005B66A9" w:rsidRPr="00CB513E">
          <w:rPr>
            <w:sz w:val="22"/>
            <w:szCs w:val="22"/>
            <w:lang w:val="id-ID"/>
          </w:rPr>
          <w:instrText xml:space="preserve"> NUMPAGES  </w:instrText>
        </w:r>
        <w:r w:rsidR="00151847" w:rsidRPr="00CB513E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CB513E">
          <w:rPr>
            <w:sz w:val="22"/>
            <w:szCs w:val="22"/>
            <w:lang w:val="id-ID"/>
          </w:rPr>
          <w:fldChar w:fldCharType="end"/>
        </w:r>
      </w:sdtContent>
    </w:sdt>
  </w:p>
  <w:p w14:paraId="63729B09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A5605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6774981E" wp14:editId="7EFC9CCC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3BD2CCCB" w14:textId="77777777" w:rsidR="005B66A9" w:rsidRPr="005F794B" w:rsidRDefault="005B66A9" w:rsidP="00A32343">
    <w:pPr>
      <w:rPr>
        <w:rStyle w:val="NomorHalaman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21074C75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NomorHalaman"/>
        <w:i/>
        <w:sz w:val="20"/>
        <w:szCs w:val="20"/>
        <w:lang w:val="id-ID"/>
      </w:rPr>
      <w:t>Page</w:t>
    </w:r>
    <w:r w:rsidRPr="005F794B">
      <w:rPr>
        <w:rStyle w:val="NomorHalaman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300CEDA3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0934B8" w14:textId="77777777" w:rsidR="00F050F7" w:rsidRDefault="00F050F7" w:rsidP="00273E4A">
      <w:r>
        <w:separator/>
      </w:r>
    </w:p>
  </w:footnote>
  <w:footnote w:type="continuationSeparator" w:id="0">
    <w:p w14:paraId="32367050" w14:textId="77777777" w:rsidR="00F050F7" w:rsidRDefault="00F050F7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3E572" w14:textId="77777777" w:rsidR="0002536D" w:rsidRDefault="000253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KisiTabel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11C6D56F" w14:textId="77777777" w:rsidTr="005D0782">
      <w:tc>
        <w:tcPr>
          <w:tcW w:w="5220" w:type="dxa"/>
        </w:tcPr>
        <w:p w14:paraId="54360EA7" w14:textId="01F29724" w:rsidR="005D0782" w:rsidRPr="00815690" w:rsidRDefault="0002536D" w:rsidP="005D0782">
          <w:pPr>
            <w:pStyle w:val="Header"/>
            <w:tabs>
              <w:tab w:val="clear" w:pos="9360"/>
            </w:tabs>
            <w:rPr>
              <w:b/>
              <w:sz w:val="20"/>
              <w:lang w:val="id-ID"/>
            </w:rPr>
          </w:pPr>
          <w:r w:rsidRPr="00184CF5">
            <w:rPr>
              <w:b/>
              <w:sz w:val="20"/>
            </w:rPr>
            <w:t>170220</w:t>
          </w:r>
        </w:p>
      </w:tc>
      <w:tc>
        <w:tcPr>
          <w:tcW w:w="5220" w:type="dxa"/>
        </w:tcPr>
        <w:p w14:paraId="38DD02F2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13F6BCCC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7BB59DCC" w14:textId="77777777" w:rsidR="005B66A9" w:rsidRDefault="005B66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FB51B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44FBE9C"/>
    <w:multiLevelType w:val="singleLevel"/>
    <w:tmpl w:val="844FBE9C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88E096C3"/>
    <w:multiLevelType w:val="multilevel"/>
    <w:tmpl w:val="88E096C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6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850E94"/>
    <w:multiLevelType w:val="hybridMultilevel"/>
    <w:tmpl w:val="A188766C"/>
    <w:lvl w:ilvl="0" w:tplc="61A6B4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3A07A6"/>
    <w:multiLevelType w:val="hybridMultilevel"/>
    <w:tmpl w:val="2F7E4BA2"/>
    <w:lvl w:ilvl="0" w:tplc="3642CD4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D1A8F"/>
    <w:multiLevelType w:val="hybridMultilevel"/>
    <w:tmpl w:val="5F26A138"/>
    <w:lvl w:ilvl="0" w:tplc="9F805C1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70446C"/>
    <w:multiLevelType w:val="singleLevel"/>
    <w:tmpl w:val="4A70446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1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12"/>
  </w:num>
  <w:num w:numId="4">
    <w:abstractNumId w:val="6"/>
  </w:num>
  <w:num w:numId="5">
    <w:abstractNumId w:val="13"/>
  </w:num>
  <w:num w:numId="6">
    <w:abstractNumId w:val="11"/>
  </w:num>
  <w:num w:numId="7">
    <w:abstractNumId w:val="14"/>
  </w:num>
  <w:num w:numId="8">
    <w:abstractNumId w:val="2"/>
  </w:num>
  <w:num w:numId="9">
    <w:abstractNumId w:val="4"/>
  </w:num>
  <w:num w:numId="1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</w:num>
  <w:num w:numId="13">
    <w:abstractNumId w:val="10"/>
    <w:lvlOverride w:ilvl="0">
      <w:startOverride w:val="1"/>
    </w:lvlOverride>
  </w:num>
  <w:num w:numId="14">
    <w:abstractNumId w:val="1"/>
  </w:num>
  <w:num w:numId="15">
    <w:abstractNumId w:val="0"/>
  </w:num>
  <w:num w:numId="16">
    <w:abstractNumId w:val="8"/>
  </w:num>
  <w:num w:numId="17">
    <w:abstractNumId w:val="9"/>
  </w:num>
  <w:num w:numId="18">
    <w:abstractNumId w:val="10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rgUALWAqqCwAAAA="/>
  </w:docVars>
  <w:rsids>
    <w:rsidRoot w:val="00B9609E"/>
    <w:rsid w:val="000032F1"/>
    <w:rsid w:val="00020F10"/>
    <w:rsid w:val="00021E8B"/>
    <w:rsid w:val="0002536D"/>
    <w:rsid w:val="00051154"/>
    <w:rsid w:val="00072DE7"/>
    <w:rsid w:val="000732DF"/>
    <w:rsid w:val="00082039"/>
    <w:rsid w:val="00094B6A"/>
    <w:rsid w:val="000A0C90"/>
    <w:rsid w:val="000A23D8"/>
    <w:rsid w:val="000A3F41"/>
    <w:rsid w:val="000B2CF4"/>
    <w:rsid w:val="000B6029"/>
    <w:rsid w:val="000B69D0"/>
    <w:rsid w:val="000C3015"/>
    <w:rsid w:val="000E450D"/>
    <w:rsid w:val="000F057A"/>
    <w:rsid w:val="000F1EBF"/>
    <w:rsid w:val="000F3EB6"/>
    <w:rsid w:val="000F5C1E"/>
    <w:rsid w:val="000F7CFC"/>
    <w:rsid w:val="000F7FC6"/>
    <w:rsid w:val="00100C2C"/>
    <w:rsid w:val="00110BAD"/>
    <w:rsid w:val="001128D4"/>
    <w:rsid w:val="00121136"/>
    <w:rsid w:val="00122BC2"/>
    <w:rsid w:val="00125FF6"/>
    <w:rsid w:val="00126822"/>
    <w:rsid w:val="001272EE"/>
    <w:rsid w:val="00131DAA"/>
    <w:rsid w:val="00140D10"/>
    <w:rsid w:val="00141093"/>
    <w:rsid w:val="00142A7B"/>
    <w:rsid w:val="00145C2E"/>
    <w:rsid w:val="0015041F"/>
    <w:rsid w:val="00150E94"/>
    <w:rsid w:val="0015158B"/>
    <w:rsid w:val="00151847"/>
    <w:rsid w:val="00155449"/>
    <w:rsid w:val="00155ECD"/>
    <w:rsid w:val="0015698F"/>
    <w:rsid w:val="0016099B"/>
    <w:rsid w:val="001630E0"/>
    <w:rsid w:val="001754AE"/>
    <w:rsid w:val="00183F26"/>
    <w:rsid w:val="0019318A"/>
    <w:rsid w:val="001955A6"/>
    <w:rsid w:val="00196654"/>
    <w:rsid w:val="001A02F1"/>
    <w:rsid w:val="001A15A0"/>
    <w:rsid w:val="001A300E"/>
    <w:rsid w:val="001A7241"/>
    <w:rsid w:val="001B3A2E"/>
    <w:rsid w:val="001B773D"/>
    <w:rsid w:val="001C18E2"/>
    <w:rsid w:val="001C6A23"/>
    <w:rsid w:val="001D0C38"/>
    <w:rsid w:val="001D4810"/>
    <w:rsid w:val="001E0054"/>
    <w:rsid w:val="001E4042"/>
    <w:rsid w:val="001E4F9C"/>
    <w:rsid w:val="001E637E"/>
    <w:rsid w:val="001E7ABE"/>
    <w:rsid w:val="001E7CF0"/>
    <w:rsid w:val="001F142C"/>
    <w:rsid w:val="001F5589"/>
    <w:rsid w:val="001F64B6"/>
    <w:rsid w:val="00206BD8"/>
    <w:rsid w:val="00210AF2"/>
    <w:rsid w:val="0022168A"/>
    <w:rsid w:val="00224780"/>
    <w:rsid w:val="00232544"/>
    <w:rsid w:val="00235C36"/>
    <w:rsid w:val="002376FA"/>
    <w:rsid w:val="00245A26"/>
    <w:rsid w:val="00254A62"/>
    <w:rsid w:val="00260396"/>
    <w:rsid w:val="00266830"/>
    <w:rsid w:val="0027362A"/>
    <w:rsid w:val="00273E4A"/>
    <w:rsid w:val="00281799"/>
    <w:rsid w:val="002841B3"/>
    <w:rsid w:val="0028540F"/>
    <w:rsid w:val="00285855"/>
    <w:rsid w:val="00291CB4"/>
    <w:rsid w:val="002956DC"/>
    <w:rsid w:val="00296DA6"/>
    <w:rsid w:val="002A07C0"/>
    <w:rsid w:val="002A138B"/>
    <w:rsid w:val="002A1B64"/>
    <w:rsid w:val="002A66E0"/>
    <w:rsid w:val="002B00F2"/>
    <w:rsid w:val="002B515F"/>
    <w:rsid w:val="002B6672"/>
    <w:rsid w:val="002B7CDD"/>
    <w:rsid w:val="002C3AC5"/>
    <w:rsid w:val="002C7FC0"/>
    <w:rsid w:val="002D1472"/>
    <w:rsid w:val="002D7F31"/>
    <w:rsid w:val="002E2C78"/>
    <w:rsid w:val="002E3324"/>
    <w:rsid w:val="003002A2"/>
    <w:rsid w:val="00305136"/>
    <w:rsid w:val="003054E4"/>
    <w:rsid w:val="00306CC8"/>
    <w:rsid w:val="00310D42"/>
    <w:rsid w:val="00320C87"/>
    <w:rsid w:val="00321362"/>
    <w:rsid w:val="00323347"/>
    <w:rsid w:val="0032387C"/>
    <w:rsid w:val="003339AA"/>
    <w:rsid w:val="00336065"/>
    <w:rsid w:val="003432E6"/>
    <w:rsid w:val="003439D3"/>
    <w:rsid w:val="00344681"/>
    <w:rsid w:val="00345458"/>
    <w:rsid w:val="003474B8"/>
    <w:rsid w:val="00352070"/>
    <w:rsid w:val="0036420F"/>
    <w:rsid w:val="0036669F"/>
    <w:rsid w:val="00366844"/>
    <w:rsid w:val="00366CE7"/>
    <w:rsid w:val="0037553B"/>
    <w:rsid w:val="0037687B"/>
    <w:rsid w:val="00380A4D"/>
    <w:rsid w:val="0038319D"/>
    <w:rsid w:val="0038376D"/>
    <w:rsid w:val="00384C7B"/>
    <w:rsid w:val="00386051"/>
    <w:rsid w:val="00387D06"/>
    <w:rsid w:val="0039402F"/>
    <w:rsid w:val="003A1788"/>
    <w:rsid w:val="003A562A"/>
    <w:rsid w:val="003B1D05"/>
    <w:rsid w:val="003B27CC"/>
    <w:rsid w:val="003B283C"/>
    <w:rsid w:val="003B5F77"/>
    <w:rsid w:val="003C0A29"/>
    <w:rsid w:val="003C1CE6"/>
    <w:rsid w:val="003D7084"/>
    <w:rsid w:val="003E26BB"/>
    <w:rsid w:val="003E71E9"/>
    <w:rsid w:val="003F39D7"/>
    <w:rsid w:val="003F71D2"/>
    <w:rsid w:val="004074A1"/>
    <w:rsid w:val="004124CB"/>
    <w:rsid w:val="00420AFF"/>
    <w:rsid w:val="00422134"/>
    <w:rsid w:val="0042653C"/>
    <w:rsid w:val="0043160F"/>
    <w:rsid w:val="004317F3"/>
    <w:rsid w:val="00434FFC"/>
    <w:rsid w:val="00444609"/>
    <w:rsid w:val="004447DE"/>
    <w:rsid w:val="00446550"/>
    <w:rsid w:val="00446D31"/>
    <w:rsid w:val="004501BB"/>
    <w:rsid w:val="0045099A"/>
    <w:rsid w:val="00451EAD"/>
    <w:rsid w:val="0045325D"/>
    <w:rsid w:val="004564E4"/>
    <w:rsid w:val="004624D6"/>
    <w:rsid w:val="004633AF"/>
    <w:rsid w:val="00463D1D"/>
    <w:rsid w:val="0046440B"/>
    <w:rsid w:val="00465B46"/>
    <w:rsid w:val="00470964"/>
    <w:rsid w:val="004716A8"/>
    <w:rsid w:val="0048301D"/>
    <w:rsid w:val="004863A3"/>
    <w:rsid w:val="004877B7"/>
    <w:rsid w:val="00487906"/>
    <w:rsid w:val="00491433"/>
    <w:rsid w:val="004945EE"/>
    <w:rsid w:val="00494E4C"/>
    <w:rsid w:val="004955FC"/>
    <w:rsid w:val="004A6F1F"/>
    <w:rsid w:val="004B47B5"/>
    <w:rsid w:val="004B49D3"/>
    <w:rsid w:val="004B6AFE"/>
    <w:rsid w:val="004C0F0C"/>
    <w:rsid w:val="004D176C"/>
    <w:rsid w:val="004D27FC"/>
    <w:rsid w:val="004E7352"/>
    <w:rsid w:val="004E76D4"/>
    <w:rsid w:val="004F379A"/>
    <w:rsid w:val="004F45C6"/>
    <w:rsid w:val="004F485B"/>
    <w:rsid w:val="004F4C91"/>
    <w:rsid w:val="00502553"/>
    <w:rsid w:val="00507FA8"/>
    <w:rsid w:val="00520E03"/>
    <w:rsid w:val="005211B5"/>
    <w:rsid w:val="00523EE4"/>
    <w:rsid w:val="005314B7"/>
    <w:rsid w:val="0053408F"/>
    <w:rsid w:val="00535DA7"/>
    <w:rsid w:val="00540978"/>
    <w:rsid w:val="005447D7"/>
    <w:rsid w:val="0055410B"/>
    <w:rsid w:val="00556E41"/>
    <w:rsid w:val="00560ECC"/>
    <w:rsid w:val="00564AEA"/>
    <w:rsid w:val="00566C32"/>
    <w:rsid w:val="00571B72"/>
    <w:rsid w:val="00574B47"/>
    <w:rsid w:val="00580A55"/>
    <w:rsid w:val="00582417"/>
    <w:rsid w:val="00582E4C"/>
    <w:rsid w:val="0059152C"/>
    <w:rsid w:val="00592BA0"/>
    <w:rsid w:val="00596E21"/>
    <w:rsid w:val="00597A4B"/>
    <w:rsid w:val="005A072D"/>
    <w:rsid w:val="005A231F"/>
    <w:rsid w:val="005A2BF1"/>
    <w:rsid w:val="005A32DD"/>
    <w:rsid w:val="005B07D4"/>
    <w:rsid w:val="005B3392"/>
    <w:rsid w:val="005B5A1F"/>
    <w:rsid w:val="005B66A9"/>
    <w:rsid w:val="005C156C"/>
    <w:rsid w:val="005C19B6"/>
    <w:rsid w:val="005C29A6"/>
    <w:rsid w:val="005D0782"/>
    <w:rsid w:val="005D31D1"/>
    <w:rsid w:val="005F07CC"/>
    <w:rsid w:val="005F11A8"/>
    <w:rsid w:val="005F47E6"/>
    <w:rsid w:val="005F794B"/>
    <w:rsid w:val="0060201C"/>
    <w:rsid w:val="00604329"/>
    <w:rsid w:val="0060486C"/>
    <w:rsid w:val="00616173"/>
    <w:rsid w:val="00627BEE"/>
    <w:rsid w:val="00633E5E"/>
    <w:rsid w:val="00635EE5"/>
    <w:rsid w:val="00640369"/>
    <w:rsid w:val="00643F75"/>
    <w:rsid w:val="00655CB1"/>
    <w:rsid w:val="00660DD7"/>
    <w:rsid w:val="00664137"/>
    <w:rsid w:val="0067443D"/>
    <w:rsid w:val="0067484A"/>
    <w:rsid w:val="00685A20"/>
    <w:rsid w:val="00693D40"/>
    <w:rsid w:val="006A531F"/>
    <w:rsid w:val="006B187A"/>
    <w:rsid w:val="006B6790"/>
    <w:rsid w:val="006D36BC"/>
    <w:rsid w:val="006D3D1F"/>
    <w:rsid w:val="006D7507"/>
    <w:rsid w:val="006F07EE"/>
    <w:rsid w:val="006F4D80"/>
    <w:rsid w:val="00701ECA"/>
    <w:rsid w:val="0070264F"/>
    <w:rsid w:val="00707055"/>
    <w:rsid w:val="00710A00"/>
    <w:rsid w:val="00717E10"/>
    <w:rsid w:val="007200C8"/>
    <w:rsid w:val="00720962"/>
    <w:rsid w:val="0072245D"/>
    <w:rsid w:val="00723746"/>
    <w:rsid w:val="00736F40"/>
    <w:rsid w:val="00737595"/>
    <w:rsid w:val="0074169F"/>
    <w:rsid w:val="00743915"/>
    <w:rsid w:val="0075540B"/>
    <w:rsid w:val="00767B9B"/>
    <w:rsid w:val="00772A17"/>
    <w:rsid w:val="00787247"/>
    <w:rsid w:val="007B5A6A"/>
    <w:rsid w:val="007C1C37"/>
    <w:rsid w:val="007E08D4"/>
    <w:rsid w:val="007E0EE7"/>
    <w:rsid w:val="007E326B"/>
    <w:rsid w:val="00800F0D"/>
    <w:rsid w:val="00804803"/>
    <w:rsid w:val="00810737"/>
    <w:rsid w:val="00811268"/>
    <w:rsid w:val="00811C48"/>
    <w:rsid w:val="00815690"/>
    <w:rsid w:val="00815DB3"/>
    <w:rsid w:val="008257D0"/>
    <w:rsid w:val="00830269"/>
    <w:rsid w:val="00830331"/>
    <w:rsid w:val="00833E6E"/>
    <w:rsid w:val="0083459F"/>
    <w:rsid w:val="0083780E"/>
    <w:rsid w:val="008462AC"/>
    <w:rsid w:val="00856E10"/>
    <w:rsid w:val="00862132"/>
    <w:rsid w:val="00863CBC"/>
    <w:rsid w:val="00865C46"/>
    <w:rsid w:val="008674E6"/>
    <w:rsid w:val="00872436"/>
    <w:rsid w:val="00876001"/>
    <w:rsid w:val="00876A58"/>
    <w:rsid w:val="00885A82"/>
    <w:rsid w:val="008939EF"/>
    <w:rsid w:val="00894072"/>
    <w:rsid w:val="00894E22"/>
    <w:rsid w:val="00895B8D"/>
    <w:rsid w:val="008A218D"/>
    <w:rsid w:val="008B062C"/>
    <w:rsid w:val="008B212E"/>
    <w:rsid w:val="008B6CA0"/>
    <w:rsid w:val="008B7541"/>
    <w:rsid w:val="008C1A4A"/>
    <w:rsid w:val="008C45FD"/>
    <w:rsid w:val="008D0DBD"/>
    <w:rsid w:val="008D1B94"/>
    <w:rsid w:val="008D411F"/>
    <w:rsid w:val="008E302B"/>
    <w:rsid w:val="008E4D34"/>
    <w:rsid w:val="008F3BB0"/>
    <w:rsid w:val="008F59A6"/>
    <w:rsid w:val="009010C1"/>
    <w:rsid w:val="00901A30"/>
    <w:rsid w:val="0090372F"/>
    <w:rsid w:val="00910EB3"/>
    <w:rsid w:val="00924AC5"/>
    <w:rsid w:val="00932B6E"/>
    <w:rsid w:val="00935408"/>
    <w:rsid w:val="0093677F"/>
    <w:rsid w:val="00937B93"/>
    <w:rsid w:val="00944ADA"/>
    <w:rsid w:val="0095676E"/>
    <w:rsid w:val="009568C5"/>
    <w:rsid w:val="00961A2D"/>
    <w:rsid w:val="00962F42"/>
    <w:rsid w:val="00967399"/>
    <w:rsid w:val="0097146B"/>
    <w:rsid w:val="0097243E"/>
    <w:rsid w:val="00973849"/>
    <w:rsid w:val="009832E4"/>
    <w:rsid w:val="009855C6"/>
    <w:rsid w:val="00986482"/>
    <w:rsid w:val="009A2263"/>
    <w:rsid w:val="009A2464"/>
    <w:rsid w:val="009A3737"/>
    <w:rsid w:val="009B082B"/>
    <w:rsid w:val="009B7EBD"/>
    <w:rsid w:val="009C6DE7"/>
    <w:rsid w:val="009C7801"/>
    <w:rsid w:val="009D24A5"/>
    <w:rsid w:val="009D5638"/>
    <w:rsid w:val="009E17C5"/>
    <w:rsid w:val="009E29D9"/>
    <w:rsid w:val="009E5E9A"/>
    <w:rsid w:val="009E7B9B"/>
    <w:rsid w:val="009F3CE3"/>
    <w:rsid w:val="00A01E1F"/>
    <w:rsid w:val="00A051B5"/>
    <w:rsid w:val="00A06DC3"/>
    <w:rsid w:val="00A1473C"/>
    <w:rsid w:val="00A2596A"/>
    <w:rsid w:val="00A25F3C"/>
    <w:rsid w:val="00A32343"/>
    <w:rsid w:val="00A344F2"/>
    <w:rsid w:val="00A46082"/>
    <w:rsid w:val="00A50AF3"/>
    <w:rsid w:val="00A52AB7"/>
    <w:rsid w:val="00A53D38"/>
    <w:rsid w:val="00A54ECE"/>
    <w:rsid w:val="00A552D5"/>
    <w:rsid w:val="00A56609"/>
    <w:rsid w:val="00A8609B"/>
    <w:rsid w:val="00A933D3"/>
    <w:rsid w:val="00A96B32"/>
    <w:rsid w:val="00AA04F0"/>
    <w:rsid w:val="00AA1407"/>
    <w:rsid w:val="00AB0BBA"/>
    <w:rsid w:val="00AB0E0A"/>
    <w:rsid w:val="00AB1D85"/>
    <w:rsid w:val="00AB42BB"/>
    <w:rsid w:val="00AC0B70"/>
    <w:rsid w:val="00AC0C63"/>
    <w:rsid w:val="00AC2BEB"/>
    <w:rsid w:val="00AC5D98"/>
    <w:rsid w:val="00AD0B16"/>
    <w:rsid w:val="00AD2114"/>
    <w:rsid w:val="00AD7B46"/>
    <w:rsid w:val="00AE1AE9"/>
    <w:rsid w:val="00AE1E59"/>
    <w:rsid w:val="00AE39D8"/>
    <w:rsid w:val="00AE548F"/>
    <w:rsid w:val="00AE661D"/>
    <w:rsid w:val="00AE79D0"/>
    <w:rsid w:val="00AF264E"/>
    <w:rsid w:val="00AF2B22"/>
    <w:rsid w:val="00AF338E"/>
    <w:rsid w:val="00B04BD6"/>
    <w:rsid w:val="00B04C4C"/>
    <w:rsid w:val="00B04E21"/>
    <w:rsid w:val="00B116EE"/>
    <w:rsid w:val="00B17AD5"/>
    <w:rsid w:val="00B17E22"/>
    <w:rsid w:val="00B2093B"/>
    <w:rsid w:val="00B212C7"/>
    <w:rsid w:val="00B25A20"/>
    <w:rsid w:val="00B2600E"/>
    <w:rsid w:val="00B30909"/>
    <w:rsid w:val="00B3501F"/>
    <w:rsid w:val="00B423AE"/>
    <w:rsid w:val="00B43A93"/>
    <w:rsid w:val="00B440FB"/>
    <w:rsid w:val="00B45B85"/>
    <w:rsid w:val="00B4674F"/>
    <w:rsid w:val="00B468FC"/>
    <w:rsid w:val="00B50423"/>
    <w:rsid w:val="00B517FB"/>
    <w:rsid w:val="00B57D08"/>
    <w:rsid w:val="00B63073"/>
    <w:rsid w:val="00B67595"/>
    <w:rsid w:val="00B7140C"/>
    <w:rsid w:val="00B74705"/>
    <w:rsid w:val="00B75C90"/>
    <w:rsid w:val="00B76387"/>
    <w:rsid w:val="00B81979"/>
    <w:rsid w:val="00B86512"/>
    <w:rsid w:val="00B948DA"/>
    <w:rsid w:val="00B9609E"/>
    <w:rsid w:val="00BB1157"/>
    <w:rsid w:val="00BB4599"/>
    <w:rsid w:val="00BC6DE8"/>
    <w:rsid w:val="00BC7AD3"/>
    <w:rsid w:val="00BE0705"/>
    <w:rsid w:val="00BE146B"/>
    <w:rsid w:val="00BE23E2"/>
    <w:rsid w:val="00BE3753"/>
    <w:rsid w:val="00BF2997"/>
    <w:rsid w:val="00BF7C45"/>
    <w:rsid w:val="00C12D25"/>
    <w:rsid w:val="00C160E6"/>
    <w:rsid w:val="00C25F66"/>
    <w:rsid w:val="00C42AB7"/>
    <w:rsid w:val="00C44051"/>
    <w:rsid w:val="00C444FF"/>
    <w:rsid w:val="00C525FC"/>
    <w:rsid w:val="00C53887"/>
    <w:rsid w:val="00C5389F"/>
    <w:rsid w:val="00C56C03"/>
    <w:rsid w:val="00C56D37"/>
    <w:rsid w:val="00C57A8A"/>
    <w:rsid w:val="00C57FE8"/>
    <w:rsid w:val="00C62D70"/>
    <w:rsid w:val="00C6549A"/>
    <w:rsid w:val="00C67AFD"/>
    <w:rsid w:val="00C7099A"/>
    <w:rsid w:val="00C8483C"/>
    <w:rsid w:val="00C915BF"/>
    <w:rsid w:val="00C91951"/>
    <w:rsid w:val="00C9316A"/>
    <w:rsid w:val="00CA0DA5"/>
    <w:rsid w:val="00CA36CD"/>
    <w:rsid w:val="00CA547C"/>
    <w:rsid w:val="00CB1AB5"/>
    <w:rsid w:val="00CB3B33"/>
    <w:rsid w:val="00CB4DAE"/>
    <w:rsid w:val="00CB513E"/>
    <w:rsid w:val="00CB6797"/>
    <w:rsid w:val="00CB736B"/>
    <w:rsid w:val="00CC2A83"/>
    <w:rsid w:val="00CD64BC"/>
    <w:rsid w:val="00CE51FD"/>
    <w:rsid w:val="00CF11B0"/>
    <w:rsid w:val="00CF60C9"/>
    <w:rsid w:val="00D115CA"/>
    <w:rsid w:val="00D12751"/>
    <w:rsid w:val="00D22C95"/>
    <w:rsid w:val="00D30822"/>
    <w:rsid w:val="00D32D66"/>
    <w:rsid w:val="00D3685C"/>
    <w:rsid w:val="00D37E0D"/>
    <w:rsid w:val="00D43EC9"/>
    <w:rsid w:val="00D453DA"/>
    <w:rsid w:val="00D47C75"/>
    <w:rsid w:val="00D576B9"/>
    <w:rsid w:val="00D60A6D"/>
    <w:rsid w:val="00D66FE7"/>
    <w:rsid w:val="00D677B3"/>
    <w:rsid w:val="00D67DFC"/>
    <w:rsid w:val="00D67FA8"/>
    <w:rsid w:val="00D93590"/>
    <w:rsid w:val="00D95848"/>
    <w:rsid w:val="00D965C0"/>
    <w:rsid w:val="00DA4228"/>
    <w:rsid w:val="00DA4A85"/>
    <w:rsid w:val="00DB0A75"/>
    <w:rsid w:val="00DB160C"/>
    <w:rsid w:val="00DB78F5"/>
    <w:rsid w:val="00DC4B9D"/>
    <w:rsid w:val="00DC700A"/>
    <w:rsid w:val="00DD1278"/>
    <w:rsid w:val="00DE1342"/>
    <w:rsid w:val="00DE2FA6"/>
    <w:rsid w:val="00DE3622"/>
    <w:rsid w:val="00DE5592"/>
    <w:rsid w:val="00DF2179"/>
    <w:rsid w:val="00DF224B"/>
    <w:rsid w:val="00DF718C"/>
    <w:rsid w:val="00E02AB5"/>
    <w:rsid w:val="00E0375C"/>
    <w:rsid w:val="00E03DA9"/>
    <w:rsid w:val="00E04791"/>
    <w:rsid w:val="00E047D9"/>
    <w:rsid w:val="00E21BF7"/>
    <w:rsid w:val="00E335DA"/>
    <w:rsid w:val="00E369BC"/>
    <w:rsid w:val="00E36B77"/>
    <w:rsid w:val="00E36EA8"/>
    <w:rsid w:val="00E37F4E"/>
    <w:rsid w:val="00E433B0"/>
    <w:rsid w:val="00E43BD8"/>
    <w:rsid w:val="00E502A7"/>
    <w:rsid w:val="00E50448"/>
    <w:rsid w:val="00E527D6"/>
    <w:rsid w:val="00E53166"/>
    <w:rsid w:val="00E642BF"/>
    <w:rsid w:val="00E660C4"/>
    <w:rsid w:val="00E72C28"/>
    <w:rsid w:val="00E7556F"/>
    <w:rsid w:val="00E82219"/>
    <w:rsid w:val="00E83F0C"/>
    <w:rsid w:val="00E8556B"/>
    <w:rsid w:val="00E94490"/>
    <w:rsid w:val="00EA21C0"/>
    <w:rsid w:val="00EA4F4B"/>
    <w:rsid w:val="00EA700A"/>
    <w:rsid w:val="00EB3283"/>
    <w:rsid w:val="00EB5190"/>
    <w:rsid w:val="00EB7CD4"/>
    <w:rsid w:val="00ED5890"/>
    <w:rsid w:val="00ED6D4F"/>
    <w:rsid w:val="00EE4239"/>
    <w:rsid w:val="00EE71C4"/>
    <w:rsid w:val="00EF17AC"/>
    <w:rsid w:val="00F050F7"/>
    <w:rsid w:val="00F0575D"/>
    <w:rsid w:val="00F07FA6"/>
    <w:rsid w:val="00F13CC9"/>
    <w:rsid w:val="00F13F7C"/>
    <w:rsid w:val="00F22A92"/>
    <w:rsid w:val="00F2325C"/>
    <w:rsid w:val="00F2595B"/>
    <w:rsid w:val="00F3215F"/>
    <w:rsid w:val="00F36E33"/>
    <w:rsid w:val="00F4560A"/>
    <w:rsid w:val="00F50A55"/>
    <w:rsid w:val="00F53807"/>
    <w:rsid w:val="00F55480"/>
    <w:rsid w:val="00F55E86"/>
    <w:rsid w:val="00F712CE"/>
    <w:rsid w:val="00F73184"/>
    <w:rsid w:val="00F80742"/>
    <w:rsid w:val="00F857DC"/>
    <w:rsid w:val="00F955DA"/>
    <w:rsid w:val="00F958F0"/>
    <w:rsid w:val="00FA3011"/>
    <w:rsid w:val="00FA41A2"/>
    <w:rsid w:val="00FA41DA"/>
    <w:rsid w:val="00FB4596"/>
    <w:rsid w:val="00FC245F"/>
    <w:rsid w:val="00FD675F"/>
    <w:rsid w:val="00FF3E04"/>
    <w:rsid w:val="00FF7E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94952BE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Judul7">
    <w:name w:val="heading 7"/>
    <w:basedOn w:val="Normal"/>
    <w:next w:val="Normal"/>
    <w:link w:val="Judul7K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Biasa">
    <w:name w:val="Plain Text"/>
    <w:aliases w:val=" Char,Char Char,Char Char Char,Char"/>
    <w:basedOn w:val="Normal"/>
    <w:link w:val="TeksBiasaK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TeksBiasaKAR">
    <w:name w:val="Teks Biasa KAR"/>
    <w:aliases w:val=" Char KAR,Char Char KAR,Char Char Char KAR,Char KAR"/>
    <w:basedOn w:val="FontParagrafDefault"/>
    <w:link w:val="TeksBiasa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Judul">
    <w:name w:val="Title"/>
    <w:basedOn w:val="Normal"/>
    <w:link w:val="JudulK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JudulKAR">
    <w:name w:val="Judul KAR"/>
    <w:basedOn w:val="FontParagrafDefault"/>
    <w:link w:val="Judul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Judul7KAR">
    <w:name w:val="Judul 7 KAR"/>
    <w:basedOn w:val="FontParagrafDefault"/>
    <w:link w:val="Judul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K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K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NomorHalaman">
    <w:name w:val="page number"/>
    <w:basedOn w:val="FontParagrafDefault"/>
    <w:rsid w:val="0093677F"/>
  </w:style>
  <w:style w:type="character" w:customStyle="1" w:styleId="longtext">
    <w:name w:val="long_text"/>
    <w:basedOn w:val="FontParagrafDefault"/>
    <w:rsid w:val="00737595"/>
  </w:style>
  <w:style w:type="character" w:styleId="ReferensiKomentar">
    <w:name w:val="annotation reference"/>
    <w:basedOn w:val="FontParagrafDefault"/>
    <w:uiPriority w:val="99"/>
    <w:semiHidden/>
    <w:unhideWhenUsed/>
    <w:rsid w:val="000F057A"/>
    <w:rPr>
      <w:sz w:val="16"/>
      <w:szCs w:val="16"/>
    </w:rPr>
  </w:style>
  <w:style w:type="paragraph" w:styleId="TeksKomentar">
    <w:name w:val="annotation text"/>
    <w:basedOn w:val="Normal"/>
    <w:link w:val="TeksKomentarKAR"/>
    <w:uiPriority w:val="99"/>
    <w:semiHidden/>
    <w:unhideWhenUsed/>
    <w:rsid w:val="000F057A"/>
    <w:rPr>
      <w:sz w:val="20"/>
      <w:szCs w:val="20"/>
    </w:rPr>
  </w:style>
  <w:style w:type="character" w:customStyle="1" w:styleId="TeksKomentarKAR">
    <w:name w:val="Teks Komentar KAR"/>
    <w:basedOn w:val="FontParagrafDefault"/>
    <w:link w:val="TeksKomentar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0F057A"/>
    <w:rPr>
      <w:b/>
      <w:bCs/>
    </w:rPr>
  </w:style>
  <w:style w:type="character" w:customStyle="1" w:styleId="SubjekKomentarKAR">
    <w:name w:val="Subjek Komentar KAR"/>
    <w:basedOn w:val="TeksKomentarKAR"/>
    <w:link w:val="SubjekKomentar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KisiTabel">
    <w:name w:val="Table Grid"/>
    <w:basedOn w:val="Tabel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terangan">
    <w:name w:val="caption"/>
    <w:basedOn w:val="Normal"/>
    <w:next w:val="Normal"/>
    <w:uiPriority w:val="35"/>
    <w:unhideWhenUsed/>
    <w:qFormat/>
    <w:rsid w:val="00D67FA8"/>
    <w:rPr>
      <w:rFonts w:eastAsia="SimHei" w:cs="Arial"/>
      <w:i/>
      <w:sz w:val="20"/>
    </w:rPr>
  </w:style>
  <w:style w:type="paragraph" w:styleId="DaftarParagraf">
    <w:name w:val="List Paragraph"/>
    <w:basedOn w:val="Normal"/>
    <w:uiPriority w:val="99"/>
    <w:rsid w:val="00E37F4E"/>
    <w:pPr>
      <w:ind w:left="720"/>
      <w:contextualSpacing/>
    </w:pPr>
  </w:style>
  <w:style w:type="table" w:styleId="TabelDaftar3">
    <w:name w:val="List Table 3"/>
    <w:basedOn w:val="TabelNormal"/>
    <w:uiPriority w:val="48"/>
    <w:rsid w:val="00E37F4E"/>
    <w:pPr>
      <w:spacing w:after="0" w:line="240" w:lineRule="auto"/>
    </w:pPr>
    <w:rPr>
      <w:sz w:val="20"/>
      <w:szCs w:val="20"/>
      <w:lang w:val="en-GB" w:eastAsia="zh-CN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Kisi4">
    <w:name w:val="Grid Table 4"/>
    <w:basedOn w:val="TabelNormal"/>
    <w:uiPriority w:val="49"/>
    <w:rsid w:val="00EE4239"/>
    <w:pPr>
      <w:spacing w:after="0" w:line="240" w:lineRule="auto"/>
    </w:pPr>
    <w:rPr>
      <w:sz w:val="20"/>
      <w:szCs w:val="20"/>
      <w:lang w:val="en-GB" w:eastAsia="zh-CN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image" Target="media/image6.png" /><Relationship Id="rId18" Type="http://schemas.openxmlformats.org/officeDocument/2006/relationships/footer" Target="footer1.xml" /><Relationship Id="rId3" Type="http://schemas.openxmlformats.org/officeDocument/2006/relationships/styles" Target="styles.xml" /><Relationship Id="rId21" Type="http://schemas.openxmlformats.org/officeDocument/2006/relationships/footer" Target="footer3.xml" /><Relationship Id="rId7" Type="http://schemas.openxmlformats.org/officeDocument/2006/relationships/endnotes" Target="endnotes.xml" /><Relationship Id="rId12" Type="http://schemas.openxmlformats.org/officeDocument/2006/relationships/image" Target="media/image5.png" /><Relationship Id="rId17" Type="http://schemas.openxmlformats.org/officeDocument/2006/relationships/header" Target="header2.xml" /><Relationship Id="rId2" Type="http://schemas.openxmlformats.org/officeDocument/2006/relationships/numbering" Target="numbering.xml" /><Relationship Id="rId16" Type="http://schemas.openxmlformats.org/officeDocument/2006/relationships/header" Target="header1.xml" /><Relationship Id="rId20" Type="http://schemas.openxmlformats.org/officeDocument/2006/relationships/header" Target="header3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png" /><Relationship Id="rId5" Type="http://schemas.openxmlformats.org/officeDocument/2006/relationships/webSettings" Target="webSettings.xml" /><Relationship Id="rId15" Type="http://schemas.openxmlformats.org/officeDocument/2006/relationships/image" Target="media/image8.png" /><Relationship Id="rId23" Type="http://schemas.openxmlformats.org/officeDocument/2006/relationships/theme" Target="theme/theme1.xml" /><Relationship Id="rId10" Type="http://schemas.openxmlformats.org/officeDocument/2006/relationships/image" Target="media/image3.png" /><Relationship Id="rId19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image" Target="media/image7.png" /><Relationship Id="rId22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 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F07F9-4554-4543-BFE3-7C971ADFBE6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20120510%20FM-BINUS-AA-FPT-66-R%20Template%20Soal.dotx</Template>
  <TotalTime>8</TotalTime>
  <Pages>3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Debora</dc:creator>
  <cp:lastModifiedBy>EDWARD</cp:lastModifiedBy>
  <cp:revision>2</cp:revision>
  <dcterms:created xsi:type="dcterms:W3CDTF">2020-03-28T04:31:00Z</dcterms:created>
  <dcterms:modified xsi:type="dcterms:W3CDTF">2020-03-28T04:31:00Z</dcterms:modified>
</cp:coreProperties>
</file>